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EA6A2" w14:textId="2CF1B213" w:rsidR="00F72C66" w:rsidRPr="00A4522B" w:rsidRDefault="00F41B15" w:rsidP="00F41B15">
      <w:pPr>
        <w:jc w:val="center"/>
        <w:rPr>
          <w:rFonts w:ascii="Comic Sans MS" w:hAnsi="Comic Sans MS"/>
          <w:b/>
        </w:rPr>
      </w:pPr>
      <w:r w:rsidRPr="00A4522B">
        <w:rPr>
          <w:rFonts w:ascii="Comic Sans MS" w:hAnsi="Comic Sans MS"/>
          <w:b/>
        </w:rPr>
        <w:t xml:space="preserve">LABORATORIO </w:t>
      </w:r>
      <w:r w:rsidR="000D61D1" w:rsidRPr="00A4522B">
        <w:rPr>
          <w:rFonts w:ascii="Comic Sans MS" w:hAnsi="Comic Sans MS"/>
          <w:b/>
        </w:rPr>
        <w:t>OBLIGATORIO</w:t>
      </w:r>
      <w:r w:rsidRPr="00A4522B">
        <w:rPr>
          <w:rFonts w:ascii="Comic Sans MS" w:hAnsi="Comic Sans MS"/>
          <w:b/>
        </w:rPr>
        <w:t xml:space="preserve">: </w:t>
      </w:r>
      <w:r w:rsidR="000D61D1" w:rsidRPr="00A4522B">
        <w:rPr>
          <w:rFonts w:ascii="Comic Sans MS" w:hAnsi="Comic Sans MS"/>
          <w:b/>
          <w:i/>
        </w:rPr>
        <w:t>Integración de AWS SNS en una Aplicación MVC Core para Enviar Notificaciones en Tiempo Real</w:t>
      </w:r>
    </w:p>
    <w:p w14:paraId="65C49F6F" w14:textId="4F493D59" w:rsidR="00F41B15" w:rsidRPr="00A4522B" w:rsidRDefault="00F41B15" w:rsidP="00F41B15">
      <w:pPr>
        <w:jc w:val="center"/>
        <w:rPr>
          <w:rFonts w:ascii="Comic Sans MS" w:hAnsi="Comic Sans MS"/>
        </w:rPr>
      </w:pPr>
    </w:p>
    <w:p w14:paraId="47C34CE2" w14:textId="2A6953DE" w:rsidR="000D61D1" w:rsidRPr="00A4522B" w:rsidRDefault="000D61D1" w:rsidP="000D61D1">
      <w:pPr>
        <w:rPr>
          <w:rFonts w:ascii="Comic Sans MS" w:hAnsi="Comic Sans MS"/>
        </w:rPr>
      </w:pPr>
    </w:p>
    <w:p w14:paraId="25C3365B" w14:textId="7C03F6B9" w:rsidR="000D61D1" w:rsidRPr="00A4522B" w:rsidRDefault="000D61D1" w:rsidP="000D61D1">
      <w:pPr>
        <w:rPr>
          <w:rFonts w:ascii="Comic Sans MS" w:hAnsi="Comic Sans MS"/>
        </w:rPr>
      </w:pPr>
      <w:r w:rsidRPr="00A4522B">
        <w:rPr>
          <w:rStyle w:val="Strong"/>
          <w:rFonts w:ascii="Comic Sans MS" w:hAnsi="Comic Sans MS"/>
        </w:rPr>
        <w:t>Contexto:</w:t>
      </w:r>
      <w:r w:rsidRPr="00A4522B">
        <w:rPr>
          <w:rFonts w:ascii="Comic Sans MS" w:hAnsi="Comic Sans MS"/>
        </w:rPr>
        <w:t xml:space="preserve"> Imagina que trabajas en una empresa de comercio electrónico y estás desarrollando una plataforma web para gestionar los registros de usuarios y la creación de pedidos. Un aspecto clave de la plataforma es que los usuarios deben recibir notificaciones sobre eventos importantes como su registro exitoso o la creación de un nuevo pedido. Estas notificaciones pueden ser enviadas por </w:t>
      </w:r>
      <w:r w:rsidRPr="00A4522B">
        <w:rPr>
          <w:rStyle w:val="Strong"/>
          <w:rFonts w:ascii="Comic Sans MS" w:hAnsi="Comic Sans MS"/>
        </w:rPr>
        <w:t>correo electrónico</w:t>
      </w:r>
      <w:r w:rsidRPr="00A4522B">
        <w:rPr>
          <w:rFonts w:ascii="Comic Sans MS" w:hAnsi="Comic Sans MS"/>
        </w:rPr>
        <w:t xml:space="preserve"> o </w:t>
      </w:r>
      <w:r w:rsidRPr="00A4522B">
        <w:rPr>
          <w:rStyle w:val="Strong"/>
          <w:rFonts w:ascii="Comic Sans MS" w:hAnsi="Comic Sans MS"/>
        </w:rPr>
        <w:t>SMS</w:t>
      </w:r>
      <w:r w:rsidRPr="00A4522B">
        <w:rPr>
          <w:rFonts w:ascii="Comic Sans MS" w:hAnsi="Comic Sans MS"/>
        </w:rPr>
        <w:t>, y es necesario que el sistema sea escalable y fácil de gestionar.</w:t>
      </w:r>
    </w:p>
    <w:p w14:paraId="3F1D0A5F" w14:textId="5823BF65" w:rsidR="000D61D1" w:rsidRPr="00A4522B" w:rsidRDefault="000D61D1" w:rsidP="000D61D1">
      <w:pPr>
        <w:rPr>
          <w:rFonts w:ascii="Comic Sans MS" w:hAnsi="Comic Sans MS"/>
        </w:rPr>
      </w:pPr>
    </w:p>
    <w:p w14:paraId="2589A4D1" w14:textId="04001EEF" w:rsidR="000D61D1" w:rsidRPr="00A4522B" w:rsidRDefault="000D61D1" w:rsidP="000D61D1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Objetivo:</w:t>
      </w:r>
      <w:r w:rsidRPr="00A4522B">
        <w:rPr>
          <w:rFonts w:ascii="Comic Sans MS" w:hAnsi="Comic Sans MS"/>
          <w:sz w:val="24"/>
        </w:rPr>
        <w:t xml:space="preserve"> El objetivo de esta práctica es desarrollar una aplicación </w:t>
      </w:r>
      <w:r w:rsidRPr="00A4522B">
        <w:rPr>
          <w:rFonts w:ascii="Comic Sans MS" w:hAnsi="Comic Sans MS"/>
          <w:b/>
          <w:bCs/>
          <w:sz w:val="24"/>
        </w:rPr>
        <w:t>ASP.NET Core MVC</w:t>
      </w:r>
      <w:r w:rsidRPr="00A4522B">
        <w:rPr>
          <w:rFonts w:ascii="Comic Sans MS" w:hAnsi="Comic Sans MS"/>
          <w:sz w:val="24"/>
        </w:rPr>
        <w:t xml:space="preserve"> que interactúe con </w:t>
      </w:r>
      <w:r w:rsidRPr="00A4522B">
        <w:rPr>
          <w:rFonts w:ascii="Comic Sans MS" w:hAnsi="Comic Sans MS"/>
          <w:b/>
          <w:bCs/>
          <w:sz w:val="24"/>
        </w:rPr>
        <w:t xml:space="preserve">Amazon SNS (Simple </w:t>
      </w:r>
      <w:proofErr w:type="spellStart"/>
      <w:r w:rsidRPr="00A4522B">
        <w:rPr>
          <w:rFonts w:ascii="Comic Sans MS" w:hAnsi="Comic Sans MS"/>
          <w:b/>
          <w:bCs/>
          <w:sz w:val="24"/>
        </w:rPr>
        <w:t>Notification</w:t>
      </w:r>
      <w:proofErr w:type="spellEnd"/>
      <w:r w:rsidRPr="00A4522B">
        <w:rPr>
          <w:rFonts w:ascii="Comic Sans MS" w:hAnsi="Comic Sans MS"/>
          <w:b/>
          <w:bCs/>
          <w:sz w:val="24"/>
        </w:rPr>
        <w:t xml:space="preserve"> </w:t>
      </w:r>
      <w:proofErr w:type="spellStart"/>
      <w:r w:rsidRPr="00A4522B">
        <w:rPr>
          <w:rFonts w:ascii="Comic Sans MS" w:hAnsi="Comic Sans MS"/>
          <w:b/>
          <w:bCs/>
          <w:sz w:val="24"/>
        </w:rPr>
        <w:t>Service</w:t>
      </w:r>
      <w:proofErr w:type="spellEnd"/>
      <w:r w:rsidRPr="00A4522B">
        <w:rPr>
          <w:rFonts w:ascii="Comic Sans MS" w:hAnsi="Comic Sans MS"/>
          <w:b/>
          <w:bCs/>
          <w:sz w:val="24"/>
        </w:rPr>
        <w:t>)</w:t>
      </w:r>
      <w:r w:rsidRPr="00A4522B">
        <w:rPr>
          <w:rFonts w:ascii="Comic Sans MS" w:hAnsi="Comic Sans MS"/>
          <w:sz w:val="24"/>
        </w:rPr>
        <w:t xml:space="preserve"> para enviar notificaciones a los usuarios cuando ocurran ciertos eventos importantes en la plataforma. Estos eventos pueden incluir:</w:t>
      </w:r>
    </w:p>
    <w:p w14:paraId="2C84AD2F" w14:textId="77777777" w:rsidR="000D61D1" w:rsidRPr="00A4522B" w:rsidRDefault="000D61D1" w:rsidP="000D61D1">
      <w:pPr>
        <w:numPr>
          <w:ilvl w:val="0"/>
          <w:numId w:val="6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Registro de un nuevo usuario.</w:t>
      </w:r>
    </w:p>
    <w:p w14:paraId="78F4B3F2" w14:textId="77777777" w:rsidR="000D61D1" w:rsidRPr="00A4522B" w:rsidRDefault="000D61D1" w:rsidP="000D61D1">
      <w:pPr>
        <w:numPr>
          <w:ilvl w:val="0"/>
          <w:numId w:val="6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Creación de un nuevo pedido.</w:t>
      </w:r>
    </w:p>
    <w:p w14:paraId="4CB2B37E" w14:textId="77777777" w:rsidR="000D61D1" w:rsidRPr="00A4522B" w:rsidRDefault="000D61D1" w:rsidP="000D61D1">
      <w:pPr>
        <w:spacing w:before="100" w:beforeAutospacing="1" w:after="100" w:afterAutospacing="1"/>
        <w:outlineLvl w:val="2"/>
        <w:rPr>
          <w:rFonts w:ascii="Comic Sans MS" w:hAnsi="Comic Sans MS"/>
          <w:b/>
          <w:bCs/>
          <w:sz w:val="27"/>
          <w:szCs w:val="27"/>
        </w:rPr>
      </w:pPr>
      <w:r w:rsidRPr="00A4522B">
        <w:rPr>
          <w:rFonts w:ascii="Comic Sans MS" w:hAnsi="Comic Sans MS"/>
          <w:b/>
          <w:bCs/>
          <w:sz w:val="27"/>
          <w:szCs w:val="27"/>
        </w:rPr>
        <w:t>Especificaciones del Proyecto:</w:t>
      </w:r>
    </w:p>
    <w:p w14:paraId="7E9CBEB6" w14:textId="77777777" w:rsidR="000D61D1" w:rsidRPr="00A4522B" w:rsidRDefault="000D61D1" w:rsidP="000D61D1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  <w:r w:rsidRPr="00A4522B">
        <w:rPr>
          <w:rFonts w:ascii="Comic Sans MS" w:hAnsi="Comic Sans MS"/>
          <w:b/>
          <w:bCs/>
          <w:sz w:val="24"/>
        </w:rPr>
        <w:t>1. Requisitos Funcionales:</w:t>
      </w:r>
    </w:p>
    <w:p w14:paraId="17914A76" w14:textId="77777777" w:rsidR="000D61D1" w:rsidRPr="00A4522B" w:rsidRDefault="000D61D1" w:rsidP="000D61D1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Interfaz de Usuario (UI):</w:t>
      </w:r>
    </w:p>
    <w:p w14:paraId="3BE24E29" w14:textId="77777777" w:rsidR="000D61D1" w:rsidRPr="00A4522B" w:rsidRDefault="000D61D1" w:rsidP="000D61D1">
      <w:pPr>
        <w:numPr>
          <w:ilvl w:val="0"/>
          <w:numId w:val="7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Crear una vista sencilla para permitir el registro de un nuevo usuario.</w:t>
      </w:r>
    </w:p>
    <w:p w14:paraId="73DD44B2" w14:textId="77777777" w:rsidR="000D61D1" w:rsidRPr="00A4522B" w:rsidRDefault="000D61D1" w:rsidP="000D61D1">
      <w:pPr>
        <w:numPr>
          <w:ilvl w:val="0"/>
          <w:numId w:val="7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Mostrar una vista de éxito cuando un usuario se registre correctamente.</w:t>
      </w:r>
    </w:p>
    <w:p w14:paraId="0AA15DA6" w14:textId="77777777" w:rsidR="000D61D1" w:rsidRPr="00A4522B" w:rsidRDefault="000D61D1" w:rsidP="000D61D1">
      <w:pPr>
        <w:numPr>
          <w:ilvl w:val="0"/>
          <w:numId w:val="7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 xml:space="preserve">Enviar una notificación por </w:t>
      </w:r>
      <w:r w:rsidRPr="00A4522B">
        <w:rPr>
          <w:rFonts w:ascii="Comic Sans MS" w:hAnsi="Comic Sans MS"/>
          <w:b/>
          <w:bCs/>
          <w:sz w:val="24"/>
        </w:rPr>
        <w:t>correo electrónico</w:t>
      </w:r>
      <w:r w:rsidRPr="00A4522B">
        <w:rPr>
          <w:rFonts w:ascii="Comic Sans MS" w:hAnsi="Comic Sans MS"/>
          <w:sz w:val="24"/>
        </w:rPr>
        <w:t xml:space="preserve"> o </w:t>
      </w:r>
      <w:r w:rsidRPr="00A4522B">
        <w:rPr>
          <w:rFonts w:ascii="Comic Sans MS" w:hAnsi="Comic Sans MS"/>
          <w:b/>
          <w:bCs/>
          <w:sz w:val="24"/>
        </w:rPr>
        <w:t>SMS</w:t>
      </w:r>
      <w:r w:rsidRPr="00A4522B">
        <w:rPr>
          <w:rFonts w:ascii="Comic Sans MS" w:hAnsi="Comic Sans MS"/>
          <w:sz w:val="24"/>
        </w:rPr>
        <w:t xml:space="preserve"> (dependiendo de la configuración) a los usuarios cuando se registre correctamente.</w:t>
      </w:r>
    </w:p>
    <w:p w14:paraId="6B925BE1" w14:textId="77777777" w:rsidR="000D61D1" w:rsidRPr="00A4522B" w:rsidRDefault="000D61D1" w:rsidP="000D61D1">
      <w:pPr>
        <w:numPr>
          <w:ilvl w:val="0"/>
          <w:numId w:val="7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Crear un modelo básico de pedido que permita a los usuarios hacer compras, y enviar una notificación a través de SNS cuando un pedido se crea exitosamente.</w:t>
      </w:r>
    </w:p>
    <w:p w14:paraId="0265D4A1" w14:textId="77777777" w:rsidR="000D61D1" w:rsidRPr="00A4522B" w:rsidRDefault="000D61D1" w:rsidP="000D61D1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 xml:space="preserve">SNS </w:t>
      </w:r>
      <w:proofErr w:type="spellStart"/>
      <w:r w:rsidRPr="00A4522B">
        <w:rPr>
          <w:rFonts w:ascii="Comic Sans MS" w:hAnsi="Comic Sans MS"/>
          <w:b/>
          <w:bCs/>
          <w:sz w:val="24"/>
        </w:rPr>
        <w:t>Integration</w:t>
      </w:r>
      <w:proofErr w:type="spellEnd"/>
      <w:r w:rsidRPr="00A4522B">
        <w:rPr>
          <w:rFonts w:ascii="Comic Sans MS" w:hAnsi="Comic Sans MS"/>
          <w:b/>
          <w:bCs/>
          <w:sz w:val="24"/>
        </w:rPr>
        <w:t>:</w:t>
      </w:r>
    </w:p>
    <w:p w14:paraId="179ACCCD" w14:textId="77777777" w:rsidR="000D61D1" w:rsidRPr="00A4522B" w:rsidRDefault="000D61D1" w:rsidP="000D61D1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 xml:space="preserve">Integrar </w:t>
      </w:r>
      <w:r w:rsidRPr="00A4522B">
        <w:rPr>
          <w:rFonts w:ascii="Comic Sans MS" w:hAnsi="Comic Sans MS"/>
          <w:b/>
          <w:bCs/>
          <w:sz w:val="24"/>
        </w:rPr>
        <w:t>AWS SNS</w:t>
      </w:r>
      <w:r w:rsidRPr="00A4522B">
        <w:rPr>
          <w:rFonts w:ascii="Comic Sans MS" w:hAnsi="Comic Sans MS"/>
          <w:sz w:val="24"/>
        </w:rPr>
        <w:t xml:space="preserve"> en el proyecto MVC Core.</w:t>
      </w:r>
    </w:p>
    <w:p w14:paraId="28AFA3AD" w14:textId="741F7BE8" w:rsidR="000D61D1" w:rsidRPr="00A4522B" w:rsidRDefault="000D61D1" w:rsidP="000D61D1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Realizar las siguientes acciones:</w:t>
      </w:r>
    </w:p>
    <w:p w14:paraId="7526EE19" w14:textId="77777777" w:rsidR="000D61D1" w:rsidRPr="00A4522B" w:rsidRDefault="000D61D1" w:rsidP="000D61D1">
      <w:pPr>
        <w:numPr>
          <w:ilvl w:val="1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Configurar un tema SNS</w:t>
      </w:r>
      <w:r w:rsidRPr="00A4522B">
        <w:rPr>
          <w:rFonts w:ascii="Comic Sans MS" w:hAnsi="Comic Sans MS"/>
          <w:sz w:val="24"/>
        </w:rPr>
        <w:t xml:space="preserve"> (para el registro de usuarios y la creación de pedidos).</w:t>
      </w:r>
    </w:p>
    <w:p w14:paraId="71893582" w14:textId="77777777" w:rsidR="000D61D1" w:rsidRPr="00A4522B" w:rsidRDefault="000D61D1" w:rsidP="000D61D1">
      <w:pPr>
        <w:numPr>
          <w:ilvl w:val="1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Suscribir direcciones de correo electrónico y/o números de teléfono</w:t>
      </w:r>
      <w:r w:rsidRPr="00A4522B">
        <w:rPr>
          <w:rFonts w:ascii="Comic Sans MS" w:hAnsi="Comic Sans MS"/>
          <w:sz w:val="24"/>
        </w:rPr>
        <w:t xml:space="preserve"> al tema SNS.</w:t>
      </w:r>
    </w:p>
    <w:p w14:paraId="37D6A2F4" w14:textId="77777777" w:rsidR="000D61D1" w:rsidRPr="00A4522B" w:rsidRDefault="000D61D1" w:rsidP="000D61D1">
      <w:pPr>
        <w:numPr>
          <w:ilvl w:val="1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lastRenderedPageBreak/>
        <w:t>Enviar notificaciones a un tema SNS</w:t>
      </w:r>
      <w:r w:rsidRPr="00A4522B">
        <w:rPr>
          <w:rFonts w:ascii="Comic Sans MS" w:hAnsi="Comic Sans MS"/>
          <w:sz w:val="24"/>
        </w:rPr>
        <w:t xml:space="preserve"> cada vez que se registre un nuevo usuario o se cree un nuevo pedido.</w:t>
      </w:r>
    </w:p>
    <w:p w14:paraId="3F0A50F8" w14:textId="78D14979" w:rsidR="000D61D1" w:rsidRPr="00A4522B" w:rsidRDefault="000D61D1" w:rsidP="000D61D1">
      <w:pPr>
        <w:numPr>
          <w:ilvl w:val="1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 xml:space="preserve">Configurar </w:t>
      </w:r>
      <w:r w:rsidRPr="00A4522B">
        <w:rPr>
          <w:rFonts w:ascii="Comic Sans MS" w:hAnsi="Comic Sans MS"/>
          <w:b/>
          <w:bCs/>
          <w:sz w:val="24"/>
        </w:rPr>
        <w:t>credenciales de AWS</w:t>
      </w:r>
      <w:r w:rsidRPr="00A4522B">
        <w:rPr>
          <w:rFonts w:ascii="Comic Sans MS" w:hAnsi="Comic Sans MS"/>
          <w:sz w:val="24"/>
        </w:rPr>
        <w:t xml:space="preserve"> (mediante el uso de variables de entorno o configuración en el archivo </w:t>
      </w:r>
      <w:proofErr w:type="spellStart"/>
      <w:proofErr w:type="gramStart"/>
      <w:r w:rsidRPr="00A4522B">
        <w:rPr>
          <w:rFonts w:ascii="Comic Sans MS" w:hAnsi="Comic Sans MS" w:cs="Courier New"/>
          <w:szCs w:val="20"/>
        </w:rPr>
        <w:t>appsettings.json</w:t>
      </w:r>
      <w:proofErr w:type="spellEnd"/>
      <w:proofErr w:type="gramEnd"/>
      <w:r w:rsidRPr="00A4522B">
        <w:rPr>
          <w:rFonts w:ascii="Comic Sans MS" w:hAnsi="Comic Sans MS"/>
          <w:sz w:val="24"/>
        </w:rPr>
        <w:t>).</w:t>
      </w:r>
    </w:p>
    <w:p w14:paraId="110E087A" w14:textId="77777777" w:rsidR="000D61D1" w:rsidRPr="00A4522B" w:rsidRDefault="000D61D1" w:rsidP="000D61D1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Manejo de Excepciones:</w:t>
      </w:r>
    </w:p>
    <w:p w14:paraId="6267E1EC" w14:textId="77777777" w:rsidR="000D61D1" w:rsidRPr="00A4522B" w:rsidRDefault="000D61D1" w:rsidP="000D61D1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Implementar manejo de excepciones adecuado para cuando no se pueda enviar la notificación (por ejemplo, si AWS SNS no está configurado correctamente, si la suscripción no es válida, etc.).</w:t>
      </w:r>
    </w:p>
    <w:p w14:paraId="46530984" w14:textId="77777777" w:rsidR="000D61D1" w:rsidRPr="00A4522B" w:rsidRDefault="000D61D1" w:rsidP="000D61D1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Mostrar un mensaje de error en la interfaz si ocurre un problema al intentar enviar la notificación.</w:t>
      </w:r>
    </w:p>
    <w:p w14:paraId="59033C07" w14:textId="77777777" w:rsidR="000D61D1" w:rsidRPr="00A4522B" w:rsidRDefault="000D61D1" w:rsidP="000D61D1">
      <w:pPr>
        <w:pStyle w:val="Heading4"/>
        <w:rPr>
          <w:rFonts w:ascii="Comic Sans MS" w:hAnsi="Comic Sans MS"/>
          <w:szCs w:val="24"/>
        </w:rPr>
      </w:pPr>
      <w:r w:rsidRPr="00A4522B">
        <w:rPr>
          <w:rStyle w:val="Strong"/>
          <w:rFonts w:ascii="Comic Sans MS" w:hAnsi="Comic Sans MS"/>
          <w:b/>
          <w:bCs/>
        </w:rPr>
        <w:t>Requisitos Técnicos:</w:t>
      </w:r>
    </w:p>
    <w:p w14:paraId="6C22B860" w14:textId="77777777" w:rsidR="000D61D1" w:rsidRPr="00A4522B" w:rsidRDefault="000D61D1" w:rsidP="000D61D1">
      <w:pPr>
        <w:numPr>
          <w:ilvl w:val="0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Style w:val="Strong"/>
          <w:rFonts w:ascii="Comic Sans MS" w:hAnsi="Comic Sans MS"/>
        </w:rPr>
        <w:t>Uso de MVC Core:</w:t>
      </w:r>
    </w:p>
    <w:p w14:paraId="0B0820EE" w14:textId="77777777" w:rsidR="000D61D1" w:rsidRPr="00A4522B" w:rsidRDefault="000D61D1" w:rsidP="000D61D1">
      <w:pPr>
        <w:numPr>
          <w:ilvl w:val="1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Fonts w:ascii="Comic Sans MS" w:hAnsi="Comic Sans MS"/>
        </w:rPr>
        <w:t xml:space="preserve">La aplicación debe seguir el patrón </w:t>
      </w:r>
      <w:r w:rsidRPr="00A4522B">
        <w:rPr>
          <w:rStyle w:val="Strong"/>
          <w:rFonts w:ascii="Comic Sans MS" w:hAnsi="Comic Sans MS"/>
        </w:rPr>
        <w:t>MVC</w:t>
      </w:r>
      <w:r w:rsidRPr="00A4522B">
        <w:rPr>
          <w:rFonts w:ascii="Comic Sans MS" w:hAnsi="Comic Sans MS"/>
        </w:rPr>
        <w:t xml:space="preserve"> (Modelo-Vista-Controlador).</w:t>
      </w:r>
    </w:p>
    <w:p w14:paraId="51E40D39" w14:textId="77777777" w:rsidR="000D61D1" w:rsidRPr="00A4522B" w:rsidRDefault="000D61D1" w:rsidP="000D61D1">
      <w:pPr>
        <w:numPr>
          <w:ilvl w:val="1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Fonts w:ascii="Comic Sans MS" w:hAnsi="Comic Sans MS"/>
        </w:rPr>
        <w:t xml:space="preserve">Se debe crear al menos un </w:t>
      </w:r>
      <w:r w:rsidRPr="00A4522B">
        <w:rPr>
          <w:rStyle w:val="Strong"/>
          <w:rFonts w:ascii="Comic Sans MS" w:hAnsi="Comic Sans MS"/>
        </w:rPr>
        <w:t>modelo de usuario</w:t>
      </w:r>
      <w:r w:rsidRPr="00A4522B">
        <w:rPr>
          <w:rFonts w:ascii="Comic Sans MS" w:hAnsi="Comic Sans MS"/>
        </w:rPr>
        <w:t xml:space="preserve"> con los campos básicos (nombre, correo electrónico, contraseña) y un </w:t>
      </w:r>
      <w:r w:rsidRPr="00A4522B">
        <w:rPr>
          <w:rStyle w:val="Strong"/>
          <w:rFonts w:ascii="Comic Sans MS" w:hAnsi="Comic Sans MS"/>
        </w:rPr>
        <w:t>modelo de pedido</w:t>
      </w:r>
      <w:r w:rsidRPr="00A4522B">
        <w:rPr>
          <w:rFonts w:ascii="Comic Sans MS" w:hAnsi="Comic Sans MS"/>
        </w:rPr>
        <w:t xml:space="preserve"> con los campos correspondientes (nombre del producto, cantidad, precio, etc.).</w:t>
      </w:r>
    </w:p>
    <w:p w14:paraId="34DC177A" w14:textId="77777777" w:rsidR="000D61D1" w:rsidRPr="00A4522B" w:rsidRDefault="000D61D1" w:rsidP="000D61D1">
      <w:pPr>
        <w:numPr>
          <w:ilvl w:val="0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Style w:val="Strong"/>
          <w:rFonts w:ascii="Comic Sans MS" w:hAnsi="Comic Sans MS"/>
        </w:rPr>
        <w:t>Integración de AWS SNS:</w:t>
      </w:r>
    </w:p>
    <w:p w14:paraId="7A7D8001" w14:textId="0F27171F" w:rsidR="000D61D1" w:rsidRPr="00A4522B" w:rsidRDefault="000D61D1" w:rsidP="000D61D1">
      <w:pPr>
        <w:numPr>
          <w:ilvl w:val="1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Fonts w:ascii="Comic Sans MS" w:hAnsi="Comic Sans MS"/>
        </w:rPr>
        <w:t xml:space="preserve">Usar el SDK de </w:t>
      </w:r>
      <w:r w:rsidRPr="00A4522B">
        <w:rPr>
          <w:rStyle w:val="Strong"/>
          <w:rFonts w:ascii="Comic Sans MS" w:hAnsi="Comic Sans MS"/>
        </w:rPr>
        <w:t>AWS para .NET</w:t>
      </w:r>
      <w:r w:rsidRPr="00A4522B">
        <w:rPr>
          <w:rFonts w:ascii="Comic Sans MS" w:hAnsi="Comic Sans MS"/>
        </w:rPr>
        <w:t xml:space="preserve"> para integrar </w:t>
      </w:r>
      <w:r w:rsidRPr="00A4522B">
        <w:rPr>
          <w:rStyle w:val="Strong"/>
          <w:rFonts w:ascii="Comic Sans MS" w:hAnsi="Comic Sans MS"/>
        </w:rPr>
        <w:t>SNS</w:t>
      </w:r>
      <w:r w:rsidRPr="00A4522B">
        <w:rPr>
          <w:rFonts w:ascii="Comic Sans MS" w:hAnsi="Comic Sans MS"/>
        </w:rPr>
        <w:t xml:space="preserve"> en su aplicación.</w:t>
      </w:r>
    </w:p>
    <w:p w14:paraId="3BA49AA7" w14:textId="77777777" w:rsidR="000D61D1" w:rsidRPr="00A4522B" w:rsidRDefault="000D61D1" w:rsidP="000D61D1">
      <w:pPr>
        <w:numPr>
          <w:ilvl w:val="1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Fonts w:ascii="Comic Sans MS" w:hAnsi="Comic Sans MS"/>
        </w:rPr>
        <w:t>Se deben configurar las credenciales de AWS para acceder a SNS desde la aplicación.</w:t>
      </w:r>
    </w:p>
    <w:p w14:paraId="34CDCEE9" w14:textId="1C667961" w:rsidR="000D61D1" w:rsidRPr="00A4522B" w:rsidRDefault="000D61D1" w:rsidP="000D61D1">
      <w:pPr>
        <w:numPr>
          <w:ilvl w:val="1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Fonts w:ascii="Comic Sans MS" w:hAnsi="Comic Sans MS"/>
        </w:rPr>
        <w:t xml:space="preserve">Se debe crear un </w:t>
      </w:r>
      <w:r w:rsidRPr="00A4522B">
        <w:rPr>
          <w:rStyle w:val="Strong"/>
          <w:rFonts w:ascii="Comic Sans MS" w:hAnsi="Comic Sans MS"/>
        </w:rPr>
        <w:t>tema SNS</w:t>
      </w:r>
      <w:r w:rsidRPr="00A4522B">
        <w:rPr>
          <w:rFonts w:ascii="Comic Sans MS" w:hAnsi="Comic Sans MS"/>
        </w:rPr>
        <w:t xml:space="preserve"> en la consola de AWS y obtener el ARN del tema para poder usarlo en tu aplicación.</w:t>
      </w:r>
    </w:p>
    <w:p w14:paraId="56879D1B" w14:textId="6C42FFD6" w:rsidR="000D61D1" w:rsidRPr="00A4522B" w:rsidRDefault="000D61D1" w:rsidP="000D61D1">
      <w:pPr>
        <w:numPr>
          <w:ilvl w:val="1"/>
          <w:numId w:val="10"/>
        </w:numPr>
        <w:spacing w:before="100" w:beforeAutospacing="1" w:after="100" w:afterAutospacing="1"/>
        <w:rPr>
          <w:rFonts w:ascii="Comic Sans MS" w:hAnsi="Comic Sans MS"/>
        </w:rPr>
      </w:pPr>
      <w:r w:rsidRPr="00A4522B">
        <w:rPr>
          <w:rFonts w:ascii="Comic Sans MS" w:hAnsi="Comic Sans MS"/>
        </w:rPr>
        <w:t xml:space="preserve">La notificación debe enviarse a los </w:t>
      </w:r>
      <w:r w:rsidRPr="00A4522B">
        <w:rPr>
          <w:rStyle w:val="Strong"/>
          <w:rFonts w:ascii="Comic Sans MS" w:hAnsi="Comic Sans MS"/>
        </w:rPr>
        <w:t>suscriptores</w:t>
      </w:r>
      <w:r w:rsidRPr="00A4522B">
        <w:rPr>
          <w:rFonts w:ascii="Comic Sans MS" w:hAnsi="Comic Sans MS"/>
        </w:rPr>
        <w:t xml:space="preserve"> del tema (usuarios que se han registrado para recibir correos electrónicos o SMS).</w:t>
      </w:r>
    </w:p>
    <w:p w14:paraId="7781ADE3" w14:textId="1CC9C630" w:rsidR="000D61D1" w:rsidRPr="00A4522B" w:rsidRDefault="000D61D1" w:rsidP="000D61D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Almacenamiento y Gestión de Usuarios:</w:t>
      </w:r>
    </w:p>
    <w:p w14:paraId="44F8DEDE" w14:textId="77777777" w:rsidR="000D61D1" w:rsidRPr="00A4522B" w:rsidRDefault="000D61D1" w:rsidP="000D61D1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 xml:space="preserve">Los usuarios deben ser almacenados en una base de datos </w:t>
      </w:r>
      <w:r w:rsidRPr="00A4522B">
        <w:rPr>
          <w:rFonts w:ascii="Comic Sans MS" w:hAnsi="Comic Sans MS"/>
          <w:b/>
          <w:bCs/>
          <w:sz w:val="24"/>
        </w:rPr>
        <w:t>local</w:t>
      </w:r>
      <w:r w:rsidRPr="00A4522B">
        <w:rPr>
          <w:rFonts w:ascii="Comic Sans MS" w:hAnsi="Comic Sans MS"/>
          <w:sz w:val="24"/>
        </w:rPr>
        <w:t xml:space="preserve"> (SQL Server, SQLite o cualquier otra base de datos compatible).</w:t>
      </w:r>
    </w:p>
    <w:p w14:paraId="1A8AB8CD" w14:textId="082959D8" w:rsidR="000D61D1" w:rsidRPr="00A4522B" w:rsidRDefault="000D61D1" w:rsidP="000D61D1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Cuando un usuario se registre correctamente, la aplicación debe generar un mensaje de bienvenida y enviarlo a través de SNS a los suscriptores.</w:t>
      </w:r>
    </w:p>
    <w:p w14:paraId="35686E10" w14:textId="623DB4DD" w:rsidR="000D61D1" w:rsidRPr="00A4522B" w:rsidRDefault="000D61D1" w:rsidP="000D61D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</w:rPr>
        <w:t xml:space="preserve">Notificación de Pedidos: </w:t>
      </w:r>
    </w:p>
    <w:p w14:paraId="32B3AC0B" w14:textId="77777777" w:rsidR="000D61D1" w:rsidRPr="00A4522B" w:rsidRDefault="000D61D1" w:rsidP="000D61D1">
      <w:pPr>
        <w:pStyle w:val="ListParagraph"/>
        <w:spacing w:before="100" w:beforeAutospacing="1" w:after="100" w:afterAutospacing="1"/>
        <w:rPr>
          <w:rFonts w:ascii="Comic Sans MS" w:hAnsi="Comic Sans MS"/>
          <w:sz w:val="24"/>
        </w:rPr>
      </w:pPr>
      <w:proofErr w:type="gramStart"/>
      <w:r w:rsidRPr="00A4522B">
        <w:rPr>
          <w:rFonts w:ascii="Comic Sans MS" w:hAnsi="Comic Sans MS"/>
          <w:sz w:val="24"/>
        </w:rPr>
        <w:t>  Después</w:t>
      </w:r>
      <w:proofErr w:type="gramEnd"/>
      <w:r w:rsidRPr="00A4522B">
        <w:rPr>
          <w:rFonts w:ascii="Comic Sans MS" w:hAnsi="Comic Sans MS"/>
          <w:sz w:val="24"/>
        </w:rPr>
        <w:t xml:space="preserve"> de realizar un pedido, se enviará una notificación a los usuarios registrados indicando que el pedido ha sido creado exitosamente.</w:t>
      </w:r>
    </w:p>
    <w:p w14:paraId="31DBFD2F" w14:textId="77777777" w:rsidR="000D61D1" w:rsidRPr="00A4522B" w:rsidRDefault="000D61D1" w:rsidP="000D61D1">
      <w:pPr>
        <w:pStyle w:val="ListParagraph"/>
        <w:spacing w:before="100" w:beforeAutospacing="1" w:after="100" w:afterAutospacing="1"/>
        <w:rPr>
          <w:rFonts w:ascii="Comic Sans MS" w:hAnsi="Comic Sans MS"/>
          <w:sz w:val="24"/>
        </w:rPr>
      </w:pPr>
      <w:proofErr w:type="gramStart"/>
      <w:r w:rsidRPr="00A4522B">
        <w:rPr>
          <w:rFonts w:ascii="Comic Sans MS" w:hAnsi="Comic Sans MS"/>
          <w:sz w:val="24"/>
        </w:rPr>
        <w:t>  El</w:t>
      </w:r>
      <w:proofErr w:type="gramEnd"/>
      <w:r w:rsidRPr="00A4522B">
        <w:rPr>
          <w:rFonts w:ascii="Comic Sans MS" w:hAnsi="Comic Sans MS"/>
          <w:sz w:val="24"/>
        </w:rPr>
        <w:t xml:space="preserve"> mensaje de SNS debe contener detalles relevantes del pedido (por ejemplo, nombre del producto, cantidad, precio total).</w:t>
      </w:r>
    </w:p>
    <w:p w14:paraId="7450681C" w14:textId="77777777" w:rsidR="000D61D1" w:rsidRPr="00A4522B" w:rsidRDefault="000D61D1" w:rsidP="000D61D1">
      <w:pPr>
        <w:pStyle w:val="ListParagraph"/>
        <w:spacing w:before="100" w:beforeAutospacing="1" w:after="100" w:afterAutospacing="1"/>
        <w:rPr>
          <w:rFonts w:ascii="Comic Sans MS" w:hAnsi="Comic Sans MS"/>
          <w:sz w:val="24"/>
        </w:rPr>
      </w:pPr>
    </w:p>
    <w:p w14:paraId="096CA1D8" w14:textId="77777777" w:rsidR="00A4522B" w:rsidRDefault="00A4522B" w:rsidP="000D61D1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</w:p>
    <w:p w14:paraId="38C7C9D4" w14:textId="37DF37CE" w:rsidR="000D61D1" w:rsidRPr="00A4522B" w:rsidRDefault="000D61D1" w:rsidP="000D61D1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  <w:r w:rsidRPr="00A4522B">
        <w:rPr>
          <w:rFonts w:ascii="Comic Sans MS" w:hAnsi="Comic Sans MS"/>
          <w:b/>
          <w:bCs/>
          <w:sz w:val="24"/>
        </w:rPr>
        <w:lastRenderedPageBreak/>
        <w:t>Requisitos de Seguridad:</w:t>
      </w:r>
    </w:p>
    <w:p w14:paraId="6396A3DA" w14:textId="77777777" w:rsidR="000D61D1" w:rsidRPr="00A4522B" w:rsidRDefault="000D61D1" w:rsidP="000D61D1">
      <w:pPr>
        <w:numPr>
          <w:ilvl w:val="0"/>
          <w:numId w:val="13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Gestión de credenciales AWS:</w:t>
      </w:r>
    </w:p>
    <w:p w14:paraId="2518DA3B" w14:textId="734983A9" w:rsidR="000D61D1" w:rsidRPr="00A4522B" w:rsidRDefault="000D61D1" w:rsidP="000D61D1">
      <w:pPr>
        <w:numPr>
          <w:ilvl w:val="1"/>
          <w:numId w:val="13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 xml:space="preserve">Debes gestionar las credenciales de AWS de forma segura. Es recomendable que utilices variables de entorno o un archivo de configuración (por ejemplo, </w:t>
      </w:r>
      <w:proofErr w:type="spellStart"/>
      <w:proofErr w:type="gramStart"/>
      <w:r w:rsidRPr="00A4522B">
        <w:rPr>
          <w:rFonts w:ascii="Comic Sans MS" w:hAnsi="Comic Sans MS" w:cs="Courier New"/>
          <w:szCs w:val="20"/>
        </w:rPr>
        <w:t>appsettings.json</w:t>
      </w:r>
      <w:proofErr w:type="spellEnd"/>
      <w:proofErr w:type="gramEnd"/>
      <w:r w:rsidRPr="00A4522B">
        <w:rPr>
          <w:rFonts w:ascii="Comic Sans MS" w:hAnsi="Comic Sans MS"/>
          <w:sz w:val="24"/>
        </w:rPr>
        <w:t xml:space="preserve">) para almacenarlas, pero no deben ser </w:t>
      </w:r>
      <w:proofErr w:type="spellStart"/>
      <w:r w:rsidRPr="00A4522B">
        <w:rPr>
          <w:rFonts w:ascii="Comic Sans MS" w:hAnsi="Comic Sans MS"/>
          <w:sz w:val="24"/>
        </w:rPr>
        <w:t>hardcodeadas</w:t>
      </w:r>
      <w:proofErr w:type="spellEnd"/>
      <w:r w:rsidRPr="00A4522B">
        <w:rPr>
          <w:rFonts w:ascii="Comic Sans MS" w:hAnsi="Comic Sans MS"/>
          <w:sz w:val="24"/>
        </w:rPr>
        <w:t xml:space="preserve"> directamente en el código.</w:t>
      </w:r>
    </w:p>
    <w:p w14:paraId="4578E2D3" w14:textId="77777777" w:rsidR="000D61D1" w:rsidRPr="00A4522B" w:rsidRDefault="000D61D1" w:rsidP="000D61D1">
      <w:pPr>
        <w:numPr>
          <w:ilvl w:val="0"/>
          <w:numId w:val="13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b/>
          <w:bCs/>
          <w:sz w:val="24"/>
        </w:rPr>
        <w:t>Control de acceso:</w:t>
      </w:r>
    </w:p>
    <w:p w14:paraId="49A286E1" w14:textId="77777777" w:rsidR="000D61D1" w:rsidRPr="00A4522B" w:rsidRDefault="000D61D1" w:rsidP="000D61D1">
      <w:pPr>
        <w:numPr>
          <w:ilvl w:val="1"/>
          <w:numId w:val="13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A4522B">
        <w:rPr>
          <w:rFonts w:ascii="Comic Sans MS" w:hAnsi="Comic Sans MS"/>
          <w:sz w:val="24"/>
        </w:rPr>
        <w:t>La aplicación debe permitir que solo los usuarios registrados y autenticados puedan acceder a las funcionalidades de envío de notificaciones (por ejemplo, solo un usuario autenticado puede hacer un pedido).</w:t>
      </w:r>
    </w:p>
    <w:p w14:paraId="615DAC1A" w14:textId="0E0B70EF" w:rsidR="000D61D1" w:rsidRPr="00A4522B" w:rsidRDefault="000D61D1" w:rsidP="000D61D1">
      <w:pPr>
        <w:pStyle w:val="ListParagraph"/>
        <w:spacing w:before="100" w:beforeAutospacing="1" w:after="100" w:afterAutospacing="1"/>
        <w:rPr>
          <w:rFonts w:ascii="Comic Sans MS" w:hAnsi="Comic Sans MS"/>
        </w:rPr>
      </w:pPr>
    </w:p>
    <w:p w14:paraId="0FFCA9A3" w14:textId="77777777" w:rsidR="000D61D1" w:rsidRPr="00A4522B" w:rsidRDefault="000D61D1" w:rsidP="000D61D1">
      <w:pPr>
        <w:spacing w:before="100" w:beforeAutospacing="1" w:after="100" w:afterAutospacing="1"/>
        <w:rPr>
          <w:rFonts w:ascii="Comic Sans MS" w:hAnsi="Comic Sans MS"/>
          <w:sz w:val="24"/>
        </w:rPr>
      </w:pPr>
    </w:p>
    <w:p w14:paraId="5EA83CE1" w14:textId="4D68284E" w:rsidR="000D61D1" w:rsidRPr="000D61D1" w:rsidRDefault="000D61D1" w:rsidP="000D61D1">
      <w:pPr>
        <w:spacing w:before="100" w:beforeAutospacing="1" w:after="100" w:afterAutospacing="1"/>
        <w:rPr>
          <w:rFonts w:ascii="Times New Roman" w:hAnsi="Times New Roman"/>
          <w:sz w:val="24"/>
        </w:rPr>
      </w:pPr>
    </w:p>
    <w:p w14:paraId="6E725A35" w14:textId="77777777" w:rsidR="000D61D1" w:rsidRDefault="000D61D1" w:rsidP="000D61D1"/>
    <w:sectPr w:rsidR="000D61D1" w:rsidSect="00C34E8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FF34F" w14:textId="77777777" w:rsidR="005C6087" w:rsidRDefault="005C6087">
      <w:r>
        <w:separator/>
      </w:r>
    </w:p>
  </w:endnote>
  <w:endnote w:type="continuationSeparator" w:id="0">
    <w:p w14:paraId="1B730E65" w14:textId="77777777" w:rsidR="005C6087" w:rsidRDefault="005C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CCC4" w14:textId="77777777" w:rsidR="00DF7D90" w:rsidRDefault="00C34E83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DF7D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6D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FCB3F" w14:textId="77777777" w:rsidR="005C6087" w:rsidRDefault="005C6087">
      <w:r>
        <w:separator/>
      </w:r>
    </w:p>
  </w:footnote>
  <w:footnote w:type="continuationSeparator" w:id="0">
    <w:p w14:paraId="32447BEF" w14:textId="77777777" w:rsidR="005C6087" w:rsidRDefault="005C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9A381" w14:textId="61AD4F89" w:rsidR="00DF7D90" w:rsidRPr="005B7B67" w:rsidRDefault="007F5FD3" w:rsidP="007F5FD3">
    <w:pPr>
      <w:pStyle w:val="Header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5CCD"/>
    <w:multiLevelType w:val="multilevel"/>
    <w:tmpl w:val="018C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E612C"/>
    <w:multiLevelType w:val="multilevel"/>
    <w:tmpl w:val="66E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0C99"/>
    <w:multiLevelType w:val="multilevel"/>
    <w:tmpl w:val="DFD4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4BBB"/>
    <w:multiLevelType w:val="hybridMultilevel"/>
    <w:tmpl w:val="1728BF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0420A"/>
    <w:multiLevelType w:val="multilevel"/>
    <w:tmpl w:val="8752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5013B"/>
    <w:multiLevelType w:val="multilevel"/>
    <w:tmpl w:val="DB3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96BDB"/>
    <w:multiLevelType w:val="multilevel"/>
    <w:tmpl w:val="F0C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8024C"/>
    <w:multiLevelType w:val="hybridMultilevel"/>
    <w:tmpl w:val="6EC277D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57BBF"/>
    <w:multiLevelType w:val="multilevel"/>
    <w:tmpl w:val="3B9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B29F9"/>
    <w:multiLevelType w:val="hybridMultilevel"/>
    <w:tmpl w:val="FF40E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F17E3"/>
    <w:multiLevelType w:val="hybridMultilevel"/>
    <w:tmpl w:val="1A6E6A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B14642"/>
    <w:multiLevelType w:val="hybridMultilevel"/>
    <w:tmpl w:val="5D4E109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42987"/>
    <w:multiLevelType w:val="hybridMultilevel"/>
    <w:tmpl w:val="E6640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967978">
    <w:abstractNumId w:val="7"/>
  </w:num>
  <w:num w:numId="2" w16cid:durableId="1816994979">
    <w:abstractNumId w:val="11"/>
  </w:num>
  <w:num w:numId="3" w16cid:durableId="149947583">
    <w:abstractNumId w:val="9"/>
  </w:num>
  <w:num w:numId="4" w16cid:durableId="1043402758">
    <w:abstractNumId w:val="12"/>
  </w:num>
  <w:num w:numId="5" w16cid:durableId="844630064">
    <w:abstractNumId w:val="10"/>
  </w:num>
  <w:num w:numId="6" w16cid:durableId="229534901">
    <w:abstractNumId w:val="0"/>
  </w:num>
  <w:num w:numId="7" w16cid:durableId="1863546095">
    <w:abstractNumId w:val="8"/>
  </w:num>
  <w:num w:numId="8" w16cid:durableId="1707025194">
    <w:abstractNumId w:val="1"/>
  </w:num>
  <w:num w:numId="9" w16cid:durableId="237787913">
    <w:abstractNumId w:val="5"/>
  </w:num>
  <w:num w:numId="10" w16cid:durableId="13503826">
    <w:abstractNumId w:val="2"/>
  </w:num>
  <w:num w:numId="11" w16cid:durableId="814832928">
    <w:abstractNumId w:val="6"/>
  </w:num>
  <w:num w:numId="12" w16cid:durableId="853031353">
    <w:abstractNumId w:val="3"/>
  </w:num>
  <w:num w:numId="13" w16cid:durableId="153218913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21344"/>
    <w:rsid w:val="00025C51"/>
    <w:rsid w:val="000312D6"/>
    <w:rsid w:val="000320FC"/>
    <w:rsid w:val="00036BF6"/>
    <w:rsid w:val="000424C7"/>
    <w:rsid w:val="000454AB"/>
    <w:rsid w:val="00045728"/>
    <w:rsid w:val="00050A9D"/>
    <w:rsid w:val="00051612"/>
    <w:rsid w:val="00052DB5"/>
    <w:rsid w:val="0005560E"/>
    <w:rsid w:val="000720EF"/>
    <w:rsid w:val="00076B42"/>
    <w:rsid w:val="00080BE0"/>
    <w:rsid w:val="000939D0"/>
    <w:rsid w:val="000974EC"/>
    <w:rsid w:val="000A0FB9"/>
    <w:rsid w:val="000D61D1"/>
    <w:rsid w:val="000E63A8"/>
    <w:rsid w:val="00116AB8"/>
    <w:rsid w:val="001171F0"/>
    <w:rsid w:val="0012150B"/>
    <w:rsid w:val="00123CAD"/>
    <w:rsid w:val="00125FE2"/>
    <w:rsid w:val="0013291A"/>
    <w:rsid w:val="00147DD9"/>
    <w:rsid w:val="001517DC"/>
    <w:rsid w:val="00156231"/>
    <w:rsid w:val="00163730"/>
    <w:rsid w:val="00174323"/>
    <w:rsid w:val="00175649"/>
    <w:rsid w:val="00181371"/>
    <w:rsid w:val="00187D83"/>
    <w:rsid w:val="00195617"/>
    <w:rsid w:val="001B20A0"/>
    <w:rsid w:val="001B49A8"/>
    <w:rsid w:val="001C5ECC"/>
    <w:rsid w:val="001C796E"/>
    <w:rsid w:val="001E5C4F"/>
    <w:rsid w:val="001E7762"/>
    <w:rsid w:val="001F3F0A"/>
    <w:rsid w:val="0020039E"/>
    <w:rsid w:val="00205651"/>
    <w:rsid w:val="002070B7"/>
    <w:rsid w:val="00220489"/>
    <w:rsid w:val="00222381"/>
    <w:rsid w:val="00235CF5"/>
    <w:rsid w:val="002441D8"/>
    <w:rsid w:val="00244B53"/>
    <w:rsid w:val="00263511"/>
    <w:rsid w:val="002668F0"/>
    <w:rsid w:val="002700DD"/>
    <w:rsid w:val="002701E6"/>
    <w:rsid w:val="00283280"/>
    <w:rsid w:val="002848F6"/>
    <w:rsid w:val="00287566"/>
    <w:rsid w:val="002A4474"/>
    <w:rsid w:val="002A70A7"/>
    <w:rsid w:val="002B1E2F"/>
    <w:rsid w:val="002B4755"/>
    <w:rsid w:val="002C6B97"/>
    <w:rsid w:val="002D0892"/>
    <w:rsid w:val="002D5110"/>
    <w:rsid w:val="002D695B"/>
    <w:rsid w:val="002E348E"/>
    <w:rsid w:val="002E3C81"/>
    <w:rsid w:val="002E3F14"/>
    <w:rsid w:val="002F1E8F"/>
    <w:rsid w:val="002F22A2"/>
    <w:rsid w:val="002F424F"/>
    <w:rsid w:val="003005BC"/>
    <w:rsid w:val="00322460"/>
    <w:rsid w:val="0033160A"/>
    <w:rsid w:val="00342037"/>
    <w:rsid w:val="00355F8C"/>
    <w:rsid w:val="0036624A"/>
    <w:rsid w:val="003745A3"/>
    <w:rsid w:val="00376D63"/>
    <w:rsid w:val="00377D6C"/>
    <w:rsid w:val="0038087F"/>
    <w:rsid w:val="00382B34"/>
    <w:rsid w:val="00382F93"/>
    <w:rsid w:val="0038545D"/>
    <w:rsid w:val="003A6A06"/>
    <w:rsid w:val="003D4379"/>
    <w:rsid w:val="003D4CF1"/>
    <w:rsid w:val="003E10FC"/>
    <w:rsid w:val="003E5A28"/>
    <w:rsid w:val="003E6415"/>
    <w:rsid w:val="003E77E3"/>
    <w:rsid w:val="003F1A7B"/>
    <w:rsid w:val="003F643C"/>
    <w:rsid w:val="00400517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84609"/>
    <w:rsid w:val="00485513"/>
    <w:rsid w:val="00485B5B"/>
    <w:rsid w:val="004906AC"/>
    <w:rsid w:val="00491512"/>
    <w:rsid w:val="004963E7"/>
    <w:rsid w:val="004A076D"/>
    <w:rsid w:val="004B1655"/>
    <w:rsid w:val="004B6472"/>
    <w:rsid w:val="004C600B"/>
    <w:rsid w:val="004D773A"/>
    <w:rsid w:val="004F4018"/>
    <w:rsid w:val="0050189A"/>
    <w:rsid w:val="00504223"/>
    <w:rsid w:val="0052589E"/>
    <w:rsid w:val="00532E0A"/>
    <w:rsid w:val="00542C5F"/>
    <w:rsid w:val="00543FB5"/>
    <w:rsid w:val="005674F6"/>
    <w:rsid w:val="005675AC"/>
    <w:rsid w:val="00595A66"/>
    <w:rsid w:val="00596AD4"/>
    <w:rsid w:val="005A49DA"/>
    <w:rsid w:val="005A4A42"/>
    <w:rsid w:val="005B5CE4"/>
    <w:rsid w:val="005B79A9"/>
    <w:rsid w:val="005B7B67"/>
    <w:rsid w:val="005C6087"/>
    <w:rsid w:val="005C619D"/>
    <w:rsid w:val="005C61C4"/>
    <w:rsid w:val="005C6699"/>
    <w:rsid w:val="005D2CA0"/>
    <w:rsid w:val="005D47D9"/>
    <w:rsid w:val="005D7C69"/>
    <w:rsid w:val="005E1445"/>
    <w:rsid w:val="005F598D"/>
    <w:rsid w:val="006009E1"/>
    <w:rsid w:val="0060357D"/>
    <w:rsid w:val="006059DD"/>
    <w:rsid w:val="00605FF0"/>
    <w:rsid w:val="00623747"/>
    <w:rsid w:val="00633D65"/>
    <w:rsid w:val="00636F9A"/>
    <w:rsid w:val="00645608"/>
    <w:rsid w:val="00652310"/>
    <w:rsid w:val="00655F20"/>
    <w:rsid w:val="00670ABA"/>
    <w:rsid w:val="00682E8A"/>
    <w:rsid w:val="0069121B"/>
    <w:rsid w:val="006913CA"/>
    <w:rsid w:val="00691555"/>
    <w:rsid w:val="00695B77"/>
    <w:rsid w:val="006A45DA"/>
    <w:rsid w:val="006B4141"/>
    <w:rsid w:val="006C119F"/>
    <w:rsid w:val="006D1BFF"/>
    <w:rsid w:val="006D2231"/>
    <w:rsid w:val="006D7B24"/>
    <w:rsid w:val="006E7F73"/>
    <w:rsid w:val="006F788C"/>
    <w:rsid w:val="00710473"/>
    <w:rsid w:val="00711BE9"/>
    <w:rsid w:val="00716390"/>
    <w:rsid w:val="007172AD"/>
    <w:rsid w:val="00725420"/>
    <w:rsid w:val="00726C30"/>
    <w:rsid w:val="007312ED"/>
    <w:rsid w:val="0073475D"/>
    <w:rsid w:val="0074248B"/>
    <w:rsid w:val="0074628B"/>
    <w:rsid w:val="00761EE7"/>
    <w:rsid w:val="00775DD1"/>
    <w:rsid w:val="0077641A"/>
    <w:rsid w:val="00785F58"/>
    <w:rsid w:val="00795696"/>
    <w:rsid w:val="007963F6"/>
    <w:rsid w:val="007A4056"/>
    <w:rsid w:val="007A51CC"/>
    <w:rsid w:val="007A7C34"/>
    <w:rsid w:val="007B5BC3"/>
    <w:rsid w:val="007B6C04"/>
    <w:rsid w:val="007B7B47"/>
    <w:rsid w:val="007C7DF8"/>
    <w:rsid w:val="007D2F0B"/>
    <w:rsid w:val="007D384C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34B7F"/>
    <w:rsid w:val="008363B4"/>
    <w:rsid w:val="00844A25"/>
    <w:rsid w:val="008644C5"/>
    <w:rsid w:val="00867AD2"/>
    <w:rsid w:val="008704CA"/>
    <w:rsid w:val="0087350B"/>
    <w:rsid w:val="00876737"/>
    <w:rsid w:val="00883272"/>
    <w:rsid w:val="00892181"/>
    <w:rsid w:val="0089245B"/>
    <w:rsid w:val="0089268A"/>
    <w:rsid w:val="00893AA9"/>
    <w:rsid w:val="008960A1"/>
    <w:rsid w:val="008B2043"/>
    <w:rsid w:val="008B4319"/>
    <w:rsid w:val="008C426C"/>
    <w:rsid w:val="008C5D70"/>
    <w:rsid w:val="008C6368"/>
    <w:rsid w:val="008D3266"/>
    <w:rsid w:val="008D621B"/>
    <w:rsid w:val="008E4F48"/>
    <w:rsid w:val="008F5410"/>
    <w:rsid w:val="00901F7D"/>
    <w:rsid w:val="0091532D"/>
    <w:rsid w:val="00916BB1"/>
    <w:rsid w:val="00924A74"/>
    <w:rsid w:val="00924DA0"/>
    <w:rsid w:val="00932A32"/>
    <w:rsid w:val="009369BA"/>
    <w:rsid w:val="0094306C"/>
    <w:rsid w:val="0094796C"/>
    <w:rsid w:val="00950130"/>
    <w:rsid w:val="00953E5A"/>
    <w:rsid w:val="009605C2"/>
    <w:rsid w:val="00973757"/>
    <w:rsid w:val="00982D49"/>
    <w:rsid w:val="009950ED"/>
    <w:rsid w:val="00995209"/>
    <w:rsid w:val="009A0A4E"/>
    <w:rsid w:val="009B36BD"/>
    <w:rsid w:val="009E0108"/>
    <w:rsid w:val="009E64CE"/>
    <w:rsid w:val="009E6E21"/>
    <w:rsid w:val="009F6834"/>
    <w:rsid w:val="009F6B42"/>
    <w:rsid w:val="00A01E85"/>
    <w:rsid w:val="00A11CA3"/>
    <w:rsid w:val="00A1294C"/>
    <w:rsid w:val="00A265B9"/>
    <w:rsid w:val="00A34876"/>
    <w:rsid w:val="00A35A0A"/>
    <w:rsid w:val="00A35D1A"/>
    <w:rsid w:val="00A4522B"/>
    <w:rsid w:val="00A5590E"/>
    <w:rsid w:val="00A55ABB"/>
    <w:rsid w:val="00A57A6D"/>
    <w:rsid w:val="00A674BD"/>
    <w:rsid w:val="00A67779"/>
    <w:rsid w:val="00A72EE6"/>
    <w:rsid w:val="00A77379"/>
    <w:rsid w:val="00A803E8"/>
    <w:rsid w:val="00AA5599"/>
    <w:rsid w:val="00AA5B8F"/>
    <w:rsid w:val="00AB471B"/>
    <w:rsid w:val="00AB737B"/>
    <w:rsid w:val="00AC2CA0"/>
    <w:rsid w:val="00AE2261"/>
    <w:rsid w:val="00AE4771"/>
    <w:rsid w:val="00B071AC"/>
    <w:rsid w:val="00B07244"/>
    <w:rsid w:val="00B24D89"/>
    <w:rsid w:val="00B265DA"/>
    <w:rsid w:val="00B34A17"/>
    <w:rsid w:val="00B41ADB"/>
    <w:rsid w:val="00B4385E"/>
    <w:rsid w:val="00B56ACE"/>
    <w:rsid w:val="00B575F7"/>
    <w:rsid w:val="00B80AD0"/>
    <w:rsid w:val="00B87BA1"/>
    <w:rsid w:val="00B90C05"/>
    <w:rsid w:val="00B90C27"/>
    <w:rsid w:val="00BA17CF"/>
    <w:rsid w:val="00BA2C57"/>
    <w:rsid w:val="00BA3F54"/>
    <w:rsid w:val="00BA7ACC"/>
    <w:rsid w:val="00BD1C10"/>
    <w:rsid w:val="00BD2448"/>
    <w:rsid w:val="00BD3043"/>
    <w:rsid w:val="00BE50D5"/>
    <w:rsid w:val="00BF3336"/>
    <w:rsid w:val="00BF3C24"/>
    <w:rsid w:val="00BF7F06"/>
    <w:rsid w:val="00C05851"/>
    <w:rsid w:val="00C06DB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9152C"/>
    <w:rsid w:val="00C921F0"/>
    <w:rsid w:val="00C931CC"/>
    <w:rsid w:val="00C941FF"/>
    <w:rsid w:val="00CA0839"/>
    <w:rsid w:val="00CA5814"/>
    <w:rsid w:val="00CB1FA2"/>
    <w:rsid w:val="00CD0E90"/>
    <w:rsid w:val="00CD10C5"/>
    <w:rsid w:val="00CD54CD"/>
    <w:rsid w:val="00CD725C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11AC"/>
    <w:rsid w:val="00D42C9E"/>
    <w:rsid w:val="00D44C7B"/>
    <w:rsid w:val="00D47B06"/>
    <w:rsid w:val="00D50D01"/>
    <w:rsid w:val="00D61E7F"/>
    <w:rsid w:val="00D86408"/>
    <w:rsid w:val="00DA25CB"/>
    <w:rsid w:val="00DC3DB5"/>
    <w:rsid w:val="00DC4D11"/>
    <w:rsid w:val="00DD45B0"/>
    <w:rsid w:val="00DE0CC5"/>
    <w:rsid w:val="00DE277E"/>
    <w:rsid w:val="00DE3B8A"/>
    <w:rsid w:val="00DF2792"/>
    <w:rsid w:val="00DF6D55"/>
    <w:rsid w:val="00DF7D90"/>
    <w:rsid w:val="00E0146B"/>
    <w:rsid w:val="00E03041"/>
    <w:rsid w:val="00E10322"/>
    <w:rsid w:val="00E15A09"/>
    <w:rsid w:val="00E27E13"/>
    <w:rsid w:val="00E32D3D"/>
    <w:rsid w:val="00E43088"/>
    <w:rsid w:val="00E457DF"/>
    <w:rsid w:val="00E47678"/>
    <w:rsid w:val="00E543A9"/>
    <w:rsid w:val="00E60177"/>
    <w:rsid w:val="00E71267"/>
    <w:rsid w:val="00E87086"/>
    <w:rsid w:val="00E93165"/>
    <w:rsid w:val="00E97882"/>
    <w:rsid w:val="00EA135D"/>
    <w:rsid w:val="00EA2966"/>
    <w:rsid w:val="00EA3521"/>
    <w:rsid w:val="00EA3E15"/>
    <w:rsid w:val="00EB5271"/>
    <w:rsid w:val="00EC3AC7"/>
    <w:rsid w:val="00ED7E83"/>
    <w:rsid w:val="00EE35C2"/>
    <w:rsid w:val="00EE4DEB"/>
    <w:rsid w:val="00F00EFA"/>
    <w:rsid w:val="00F0532E"/>
    <w:rsid w:val="00F103A5"/>
    <w:rsid w:val="00F20ED6"/>
    <w:rsid w:val="00F24A97"/>
    <w:rsid w:val="00F306F0"/>
    <w:rsid w:val="00F36B53"/>
    <w:rsid w:val="00F41B15"/>
    <w:rsid w:val="00F44C7A"/>
    <w:rsid w:val="00F45998"/>
    <w:rsid w:val="00F45EE6"/>
    <w:rsid w:val="00F57426"/>
    <w:rsid w:val="00F60960"/>
    <w:rsid w:val="00F63440"/>
    <w:rsid w:val="00F67220"/>
    <w:rsid w:val="00F711CD"/>
    <w:rsid w:val="00F72C66"/>
    <w:rsid w:val="00FB30F8"/>
    <w:rsid w:val="00FC7A5B"/>
    <w:rsid w:val="00FD136B"/>
    <w:rsid w:val="00FD4ABA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,"/>
  <w:listSeparator w:val=",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24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C34E83"/>
  </w:style>
  <w:style w:type="paragraph" w:customStyle="1" w:styleId="Ttulo1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NoSpacing">
    <w:name w:val="No Spacing"/>
    <w:uiPriority w:val="1"/>
    <w:qFormat/>
    <w:rsid w:val="00D47B06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IntenseQuoteChar">
    <w:name w:val="Intense Quote Char"/>
    <w:link w:val="IntenseQuote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4Char">
    <w:name w:val="Heading 4 Char"/>
    <w:link w:val="Heading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yperlink">
    <w:name w:val="Hyperlink"/>
    <w:unhideWhenUsed/>
    <w:rsid w:val="009E010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9F6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B4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9B36BD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DefaultParagraphFont"/>
    <w:rsid w:val="009B36BD"/>
  </w:style>
  <w:style w:type="paragraph" w:styleId="HTMLPreformatted">
    <w:name w:val="HTML Preformatted"/>
    <w:basedOn w:val="Normal"/>
    <w:link w:val="HTMLPreformattedCh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076B42"/>
    <w:rPr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74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EF6DA-7F87-4F6C-8545-FA410CB42CFC}">
  <ds:schemaRefs>
    <ds:schemaRef ds:uri="http://www.w3.org/XML/1998/namespace"/>
    <ds:schemaRef ds:uri="http://purl.org/dc/elements/1.1/"/>
    <ds:schemaRef ds:uri="810f9b79-cbfc-4cf1-b457-de11195d2eb4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2d96a13-a770-4612-9624-00c54ab8431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26E4A-828A-4D64-B057-980E0C4F77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47A1B0-BC72-403E-8D1F-3652F3A4DA90}"/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1202</TotalTime>
  <Pages>3</Pages>
  <Words>653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ESTADIOS JUGADORES JSTL</vt:lpstr>
      <vt:lpstr>ESTADIOS JUGADORES JSTL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UTILIZAR S3 CORE WEB API</cp:keywords>
  <cp:lastModifiedBy>Javier Vázquez Albarrán</cp:lastModifiedBy>
  <cp:revision>38</cp:revision>
  <cp:lastPrinted>2009-06-26T08:37:00Z</cp:lastPrinted>
  <dcterms:created xsi:type="dcterms:W3CDTF">2021-02-16T09:04:00Z</dcterms:created>
  <dcterms:modified xsi:type="dcterms:W3CDTF">2025-04-08T13:21:00Z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