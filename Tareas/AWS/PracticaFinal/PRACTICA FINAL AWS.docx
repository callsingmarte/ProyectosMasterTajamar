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2EB3" w14:textId="255F2895" w:rsidR="00811B93" w:rsidRDefault="00811B93" w:rsidP="00811B93">
      <w:pPr>
        <w:spacing w:before="100" w:beforeAutospacing="1" w:after="100" w:afterAutospacing="1"/>
        <w:jc w:val="center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7A4C77">
        <w:rPr>
          <w:rFonts w:ascii="Times New Roman" w:hAnsi="Times New Roman"/>
          <w:b/>
          <w:bCs/>
          <w:sz w:val="36"/>
          <w:szCs w:val="36"/>
        </w:rPr>
        <w:t>Práctica</w:t>
      </w:r>
      <w:r>
        <w:rPr>
          <w:rFonts w:ascii="Times New Roman" w:hAnsi="Times New Roman"/>
          <w:b/>
          <w:bCs/>
          <w:sz w:val="36"/>
          <w:szCs w:val="36"/>
        </w:rPr>
        <w:t xml:space="preserve"> FINAL AWS</w:t>
      </w:r>
      <w:r w:rsidRPr="007A4C77">
        <w:rPr>
          <w:rFonts w:ascii="Times New Roman" w:hAnsi="Times New Roman"/>
          <w:b/>
          <w:bCs/>
          <w:sz w:val="36"/>
          <w:szCs w:val="36"/>
        </w:rPr>
        <w:t>: CI/CD de ASP.NET Core MVC con AWS</w:t>
      </w:r>
    </w:p>
    <w:p w14:paraId="4EA49287" w14:textId="79A53269" w:rsidR="00811B93" w:rsidRDefault="00811B93" w:rsidP="00811B93">
      <w:pPr>
        <w:spacing w:before="100" w:beforeAutospacing="1" w:after="100" w:afterAutospacing="1"/>
        <w:jc w:val="center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Master Desarrollo Web (24-25)</w:t>
      </w:r>
    </w:p>
    <w:p w14:paraId="6F481E62" w14:textId="3E1ACE0A" w:rsidR="00811B93" w:rsidRDefault="00811B93" w:rsidP="00811B93">
      <w:pPr>
        <w:spacing w:before="100" w:beforeAutospacing="1" w:after="100" w:afterAutospacing="1"/>
        <w:jc w:val="center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Fecha de Entrega: 21 de 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Mayo</w:t>
      </w:r>
      <w:proofErr w:type="gramEnd"/>
    </w:p>
    <w:p w14:paraId="287B68D2" w14:textId="217110D7" w:rsidR="00811B93" w:rsidRDefault="00811B93" w:rsidP="00811B93">
      <w:pPr>
        <w:spacing w:before="100" w:beforeAutospacing="1" w:after="100" w:afterAutospacing="1"/>
        <w:jc w:val="center"/>
        <w:outlineLvl w:val="1"/>
        <w:rPr>
          <w:rFonts w:ascii="Times New Roman" w:hAnsi="Times New Roman"/>
          <w:b/>
          <w:bCs/>
          <w:sz w:val="36"/>
          <w:szCs w:val="36"/>
        </w:rPr>
      </w:pPr>
    </w:p>
    <w:p w14:paraId="1E7B2C48" w14:textId="77777777" w:rsidR="00811B93" w:rsidRPr="00811B93" w:rsidRDefault="00811B93" w:rsidP="00811B93">
      <w:pPr>
        <w:pStyle w:val="NormalWeb"/>
        <w:rPr>
          <w:szCs w:val="20"/>
        </w:rPr>
      </w:pPr>
      <w:r w:rsidRPr="00811B93">
        <w:rPr>
          <w:szCs w:val="20"/>
        </w:rPr>
        <w:t xml:space="preserve">Implementar una canalización de integración y despliegue continuo (CI/CD) usando GitHub como repositorio, </w:t>
      </w:r>
      <w:proofErr w:type="spellStart"/>
      <w:r w:rsidRPr="00811B93">
        <w:rPr>
          <w:szCs w:val="20"/>
        </w:rPr>
        <w:t>CodeBuild</w:t>
      </w:r>
      <w:proofErr w:type="spellEnd"/>
      <w:r w:rsidRPr="00811B93">
        <w:rPr>
          <w:szCs w:val="20"/>
        </w:rPr>
        <w:t xml:space="preserve">, </w:t>
      </w:r>
      <w:proofErr w:type="spellStart"/>
      <w:r w:rsidRPr="00811B93">
        <w:rPr>
          <w:szCs w:val="20"/>
        </w:rPr>
        <w:t>CodePipeline</w:t>
      </w:r>
      <w:proofErr w:type="spellEnd"/>
      <w:r w:rsidRPr="00811B93">
        <w:rPr>
          <w:szCs w:val="20"/>
        </w:rPr>
        <w:t xml:space="preserve">, </w:t>
      </w:r>
      <w:proofErr w:type="spellStart"/>
      <w:r w:rsidRPr="00811B93">
        <w:rPr>
          <w:szCs w:val="20"/>
        </w:rPr>
        <w:t>Elastic</w:t>
      </w:r>
      <w:proofErr w:type="spellEnd"/>
      <w:r w:rsidRPr="00811B93">
        <w:rPr>
          <w:szCs w:val="20"/>
        </w:rPr>
        <w:t xml:space="preserve"> </w:t>
      </w:r>
      <w:proofErr w:type="spellStart"/>
      <w:r w:rsidRPr="00811B93">
        <w:rPr>
          <w:szCs w:val="20"/>
        </w:rPr>
        <w:t>Beanstalk</w:t>
      </w:r>
      <w:proofErr w:type="spellEnd"/>
      <w:r w:rsidRPr="00811B93">
        <w:rPr>
          <w:szCs w:val="20"/>
        </w:rPr>
        <w:t xml:space="preserve"> y Amazon RDS con un proyecto ASP.NET Core MVC.</w:t>
      </w:r>
    </w:p>
    <w:p w14:paraId="765E80BF" w14:textId="77777777" w:rsidR="00811B93" w:rsidRPr="00811B93" w:rsidRDefault="00811B93" w:rsidP="00811B93">
      <w:pPr>
        <w:pStyle w:val="NormalWeb"/>
        <w:rPr>
          <w:szCs w:val="20"/>
        </w:rPr>
      </w:pPr>
      <w:r w:rsidRPr="00811B93">
        <w:rPr>
          <w:b/>
          <w:szCs w:val="20"/>
        </w:rPr>
        <w:t>Sugerencias de Temas</w:t>
      </w:r>
      <w:r w:rsidRPr="00811B93">
        <w:rPr>
          <w:szCs w:val="20"/>
        </w:rPr>
        <w:t xml:space="preserve"> para la </w:t>
      </w:r>
      <w:proofErr w:type="spellStart"/>
      <w:r w:rsidRPr="00811B93">
        <w:rPr>
          <w:szCs w:val="20"/>
        </w:rPr>
        <w:t>practica</w:t>
      </w:r>
      <w:proofErr w:type="spellEnd"/>
      <w:r w:rsidRPr="00811B93">
        <w:rPr>
          <w:szCs w:val="20"/>
        </w:rPr>
        <w:t>:</w:t>
      </w:r>
    </w:p>
    <w:p w14:paraId="227E213D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E-</w:t>
      </w:r>
      <w:proofErr w:type="spellStart"/>
      <w:r w:rsidRPr="00811B93">
        <w:rPr>
          <w:szCs w:val="20"/>
        </w:rPr>
        <w:t>commerce</w:t>
      </w:r>
      <w:proofErr w:type="spellEnd"/>
      <w:r w:rsidRPr="00811B93">
        <w:rPr>
          <w:szCs w:val="20"/>
        </w:rPr>
        <w:t xml:space="preserve"> básico: Sitio web de tienda con catálogo de productos, carrito y formulario de compra (sin pasarela de pago real).</w:t>
      </w:r>
    </w:p>
    <w:p w14:paraId="5BCDF2C1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Gestor de eventos:  Plataforma para crear, listar y registrarse a eventos o cursos.</w:t>
      </w:r>
    </w:p>
    <w:p w14:paraId="06E6CEE7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Biblioteca online: Catálogo de libros con posibilidad de préstamo/reserva.</w:t>
      </w:r>
    </w:p>
    <w:p w14:paraId="5F9C1FE6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Blog personal o multiusuario: Aplicación de blog con autenticación, creación y lectura de artículos.</w:t>
      </w:r>
    </w:p>
    <w:p w14:paraId="0380AC4D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Chat o foro académico: Plataforma sencilla para discusión por temas/cursos.</w:t>
      </w:r>
    </w:p>
    <w:p w14:paraId="7A5EAF1B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Menú digital para restaurante: Aplicación que muestra un menú actualizado y permite reservas.</w:t>
      </w:r>
    </w:p>
    <w:p w14:paraId="1D70944C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Portal de cursos y seguimiento de alumnos: Gestor de cursos con listado, inscripciones y progreso del alumno.</w:t>
      </w:r>
    </w:p>
    <w:p w14:paraId="02F5FA42" w14:textId="77777777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Ranking de videojuegos: Aplicación donde los usuarios pueden ver, calificar y comentar juegos.</w:t>
      </w:r>
    </w:p>
    <w:p w14:paraId="099FC5B3" w14:textId="3C0EA9AD" w:rsidR="00811B93" w:rsidRPr="00811B93" w:rsidRDefault="00811B93" w:rsidP="00811B93">
      <w:pPr>
        <w:pStyle w:val="NormalWeb"/>
        <w:numPr>
          <w:ilvl w:val="1"/>
          <w:numId w:val="14"/>
        </w:numPr>
        <w:rPr>
          <w:szCs w:val="20"/>
        </w:rPr>
      </w:pPr>
      <w:r w:rsidRPr="00811B93">
        <w:rPr>
          <w:szCs w:val="20"/>
        </w:rPr>
        <w:t>Página informativa para ONG o proyecto social: Sitio con información, contacto y publicación de actividades de una organización.</w:t>
      </w:r>
    </w:p>
    <w:p w14:paraId="4B72CA67" w14:textId="77777777" w:rsidR="00811B93" w:rsidRPr="00811B93" w:rsidRDefault="00811B93" w:rsidP="00811B93">
      <w:pPr>
        <w:spacing w:before="100" w:beforeAutospacing="1" w:after="100" w:afterAutospacing="1"/>
        <w:outlineLvl w:val="2"/>
        <w:rPr>
          <w:b/>
          <w:bCs/>
          <w:szCs w:val="20"/>
        </w:rPr>
      </w:pPr>
      <w:r w:rsidRPr="00811B93">
        <w:rPr>
          <w:b/>
          <w:bCs/>
          <w:szCs w:val="20"/>
        </w:rPr>
        <w:t>Parte 1: Crear y subir el proyecto a GitHub</w:t>
      </w:r>
    </w:p>
    <w:p w14:paraId="0DCBA4D1" w14:textId="77777777" w:rsidR="00811B93" w:rsidRPr="00811B93" w:rsidRDefault="00811B93" w:rsidP="00811B93">
      <w:pPr>
        <w:pStyle w:val="Prrafodelista"/>
        <w:numPr>
          <w:ilvl w:val="0"/>
          <w:numId w:val="15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Nombre del Proyecto: </w:t>
      </w:r>
      <w:proofErr w:type="spellStart"/>
      <w:r w:rsidRPr="00811B93">
        <w:rPr>
          <w:szCs w:val="20"/>
        </w:rPr>
        <w:t>MiAppMvc</w:t>
      </w:r>
      <w:proofErr w:type="spellEnd"/>
      <w:r w:rsidRPr="00811B93">
        <w:rPr>
          <w:szCs w:val="20"/>
        </w:rPr>
        <w:t xml:space="preserve"> </w:t>
      </w:r>
    </w:p>
    <w:p w14:paraId="587E9FC5" w14:textId="77777777" w:rsidR="00811B93" w:rsidRPr="00811B93" w:rsidRDefault="00811B93" w:rsidP="00811B93">
      <w:pPr>
        <w:pStyle w:val="Prrafodelista"/>
        <w:numPr>
          <w:ilvl w:val="0"/>
          <w:numId w:val="15"/>
        </w:numPr>
        <w:spacing w:after="160" w:line="278" w:lineRule="auto"/>
        <w:rPr>
          <w:szCs w:val="20"/>
        </w:rPr>
      </w:pPr>
      <w:r w:rsidRPr="00811B93">
        <w:rPr>
          <w:szCs w:val="20"/>
        </w:rPr>
        <w:t xml:space="preserve">Crear repositorio en GitHub: </w:t>
      </w:r>
      <w:proofErr w:type="spellStart"/>
      <w:r w:rsidRPr="00811B93">
        <w:rPr>
          <w:szCs w:val="20"/>
        </w:rPr>
        <w:t>MiAppMvcRepo</w:t>
      </w:r>
      <w:proofErr w:type="spellEnd"/>
    </w:p>
    <w:p w14:paraId="0CC42B1A" w14:textId="77777777" w:rsidR="00811B93" w:rsidRPr="00811B93" w:rsidRDefault="00811B93" w:rsidP="00811B93">
      <w:pPr>
        <w:pStyle w:val="Prrafodelista"/>
        <w:numPr>
          <w:ilvl w:val="0"/>
          <w:numId w:val="15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>Subir el proyecto</w:t>
      </w:r>
    </w:p>
    <w:p w14:paraId="5CB63273" w14:textId="77777777" w:rsidR="00811B93" w:rsidRPr="00811B93" w:rsidRDefault="00811B93" w:rsidP="00811B93">
      <w:pPr>
        <w:pStyle w:val="NormalWeb"/>
        <w:rPr>
          <w:rFonts w:cs="Courier New"/>
          <w:b/>
          <w:bCs/>
          <w:szCs w:val="20"/>
        </w:rPr>
      </w:pPr>
      <w:r w:rsidRPr="00811B93">
        <w:rPr>
          <w:b/>
          <w:bCs/>
          <w:szCs w:val="20"/>
        </w:rPr>
        <w:t xml:space="preserve">Parte 2: Agregar archivo </w:t>
      </w:r>
      <w:proofErr w:type="spellStart"/>
      <w:r w:rsidRPr="00811B93">
        <w:rPr>
          <w:rFonts w:cs="Courier New"/>
          <w:b/>
          <w:bCs/>
          <w:szCs w:val="20"/>
        </w:rPr>
        <w:t>buildspec.yml</w:t>
      </w:r>
      <w:proofErr w:type="spellEnd"/>
      <w:r w:rsidRPr="00811B93">
        <w:rPr>
          <w:rFonts w:cs="Courier New"/>
          <w:b/>
          <w:bCs/>
          <w:szCs w:val="20"/>
        </w:rPr>
        <w:t xml:space="preserve">. </w:t>
      </w:r>
    </w:p>
    <w:p w14:paraId="54BA53D9" w14:textId="77777777" w:rsidR="00811B93" w:rsidRPr="00811B93" w:rsidRDefault="00811B93" w:rsidP="00811B93">
      <w:pPr>
        <w:pStyle w:val="NormalWeb"/>
        <w:rPr>
          <w:szCs w:val="20"/>
        </w:rPr>
      </w:pPr>
      <w:r w:rsidRPr="00811B93">
        <w:rPr>
          <w:szCs w:val="20"/>
        </w:rPr>
        <w:t xml:space="preserve">Crea archivo </w:t>
      </w:r>
      <w:proofErr w:type="spellStart"/>
      <w:r w:rsidRPr="00811B93">
        <w:rPr>
          <w:rFonts w:cs="Courier New"/>
          <w:szCs w:val="20"/>
        </w:rPr>
        <w:t>buildspec.yml</w:t>
      </w:r>
      <w:proofErr w:type="spellEnd"/>
      <w:r w:rsidRPr="00811B93">
        <w:rPr>
          <w:szCs w:val="20"/>
        </w:rPr>
        <w:t xml:space="preserve"> en la raíz del proyecto:</w:t>
      </w:r>
    </w:p>
    <w:p w14:paraId="0B2F7F28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>version: 0.2</w:t>
      </w:r>
    </w:p>
    <w:p w14:paraId="382DD469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>phases:</w:t>
      </w:r>
    </w:p>
    <w:p w14:paraId="513A806F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install:</w:t>
      </w:r>
    </w:p>
    <w:p w14:paraId="4C5DF652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  runtime-versions:</w:t>
      </w:r>
    </w:p>
    <w:p w14:paraId="4BBF7304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lastRenderedPageBreak/>
        <w:t xml:space="preserve">      dotnet: 8.0</w:t>
      </w:r>
    </w:p>
    <w:p w14:paraId="0AAC4862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build:</w:t>
      </w:r>
    </w:p>
    <w:p w14:paraId="0E61889C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  commands:</w:t>
      </w:r>
    </w:p>
    <w:p w14:paraId="4EC27434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    - dotnet restore</w:t>
      </w:r>
    </w:p>
    <w:p w14:paraId="14F0DD30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    - dotnet publish -c Release -o output</w:t>
      </w:r>
    </w:p>
    <w:p w14:paraId="77623C4C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>artifacts:</w:t>
      </w:r>
    </w:p>
    <w:p w14:paraId="0EB022DA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files:</w:t>
      </w:r>
    </w:p>
    <w:p w14:paraId="1635C6C3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/>
          <w:bCs/>
          <w:i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  - '**/*'</w:t>
      </w:r>
    </w:p>
    <w:p w14:paraId="2816D7D8" w14:textId="77777777" w:rsidR="00811B93" w:rsidRPr="00811B93" w:rsidRDefault="00811B93" w:rsidP="00811B93">
      <w:pPr>
        <w:spacing w:before="100" w:beforeAutospacing="1" w:after="100" w:afterAutospacing="1"/>
        <w:ind w:left="2160"/>
        <w:outlineLvl w:val="2"/>
        <w:rPr>
          <w:bCs/>
          <w:szCs w:val="20"/>
          <w:lang w:val="en-US"/>
        </w:rPr>
      </w:pPr>
      <w:r w:rsidRPr="00811B93">
        <w:rPr>
          <w:b/>
          <w:bCs/>
          <w:i/>
          <w:szCs w:val="20"/>
          <w:lang w:val="en-US"/>
        </w:rPr>
        <w:t xml:space="preserve">  base-directory: output</w:t>
      </w:r>
    </w:p>
    <w:p w14:paraId="0F634B5E" w14:textId="77777777" w:rsidR="00811B93" w:rsidRPr="00811B93" w:rsidRDefault="00811B93" w:rsidP="00811B93">
      <w:pPr>
        <w:spacing w:before="100" w:beforeAutospacing="1" w:after="100" w:afterAutospacing="1"/>
        <w:outlineLvl w:val="2"/>
        <w:rPr>
          <w:b/>
          <w:bCs/>
          <w:szCs w:val="20"/>
        </w:rPr>
      </w:pPr>
      <w:r w:rsidRPr="00811B93">
        <w:rPr>
          <w:b/>
          <w:bCs/>
          <w:szCs w:val="20"/>
        </w:rPr>
        <w:t xml:space="preserve">Parte 3: Crear entorno </w:t>
      </w:r>
      <w:proofErr w:type="spellStart"/>
      <w:r w:rsidRPr="00811B93">
        <w:rPr>
          <w:b/>
          <w:bCs/>
          <w:szCs w:val="20"/>
        </w:rPr>
        <w:t>Elastic</w:t>
      </w:r>
      <w:proofErr w:type="spellEnd"/>
      <w:r w:rsidRPr="00811B93">
        <w:rPr>
          <w:b/>
          <w:bCs/>
          <w:szCs w:val="20"/>
        </w:rPr>
        <w:t xml:space="preserve"> </w:t>
      </w:r>
      <w:proofErr w:type="spellStart"/>
      <w:r w:rsidRPr="00811B93">
        <w:rPr>
          <w:b/>
          <w:bCs/>
          <w:szCs w:val="20"/>
        </w:rPr>
        <w:t>Beanstalk</w:t>
      </w:r>
      <w:proofErr w:type="spellEnd"/>
    </w:p>
    <w:p w14:paraId="6F4F1D14" w14:textId="77777777" w:rsidR="00811B93" w:rsidRPr="00811B93" w:rsidRDefault="00811B93" w:rsidP="00811B93">
      <w:pPr>
        <w:pStyle w:val="NormalWeb"/>
        <w:numPr>
          <w:ilvl w:val="0"/>
          <w:numId w:val="15"/>
        </w:numPr>
        <w:rPr>
          <w:szCs w:val="20"/>
        </w:rPr>
      </w:pPr>
      <w:r w:rsidRPr="00811B93">
        <w:rPr>
          <w:szCs w:val="20"/>
        </w:rPr>
        <w:t xml:space="preserve">Crear aplicación en </w:t>
      </w:r>
      <w:proofErr w:type="spellStart"/>
      <w:r w:rsidRPr="00811B93">
        <w:rPr>
          <w:szCs w:val="20"/>
        </w:rPr>
        <w:t>Elastic</w:t>
      </w:r>
      <w:proofErr w:type="spellEnd"/>
      <w:r w:rsidRPr="00811B93">
        <w:rPr>
          <w:szCs w:val="20"/>
        </w:rPr>
        <w:t xml:space="preserve"> </w:t>
      </w:r>
      <w:proofErr w:type="spellStart"/>
      <w:r w:rsidRPr="00811B93">
        <w:rPr>
          <w:szCs w:val="20"/>
        </w:rPr>
        <w:t>Beanstalk</w:t>
      </w:r>
      <w:proofErr w:type="spellEnd"/>
      <w:r w:rsidRPr="00811B93">
        <w:rPr>
          <w:szCs w:val="20"/>
        </w:rPr>
        <w:t>:</w:t>
      </w:r>
    </w:p>
    <w:p w14:paraId="491B707E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Nombre: </w:t>
      </w:r>
      <w:proofErr w:type="spellStart"/>
      <w:r w:rsidRPr="00811B93">
        <w:rPr>
          <w:rFonts w:cs="Courier New"/>
          <w:szCs w:val="20"/>
        </w:rPr>
        <w:t>MiAppMvcApp</w:t>
      </w:r>
      <w:proofErr w:type="spellEnd"/>
    </w:p>
    <w:p w14:paraId="3CB75EBA" w14:textId="77777777" w:rsidR="00811B93" w:rsidRPr="00811B93" w:rsidRDefault="00811B93" w:rsidP="00811B93">
      <w:pPr>
        <w:numPr>
          <w:ilvl w:val="0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Plataforma: ".NET Core </w:t>
      </w:r>
      <w:proofErr w:type="spellStart"/>
      <w:r w:rsidRPr="00811B93">
        <w:rPr>
          <w:szCs w:val="20"/>
        </w:rPr>
        <w:t>on</w:t>
      </w:r>
      <w:proofErr w:type="spellEnd"/>
      <w:r w:rsidRPr="00811B93">
        <w:rPr>
          <w:szCs w:val="20"/>
        </w:rPr>
        <w:t xml:space="preserve"> Linux"</w:t>
      </w:r>
    </w:p>
    <w:p w14:paraId="61B9CDF3" w14:textId="77777777" w:rsidR="00811B93" w:rsidRPr="00811B93" w:rsidRDefault="00811B93" w:rsidP="00811B93">
      <w:pPr>
        <w:numPr>
          <w:ilvl w:val="0"/>
          <w:numId w:val="16"/>
        </w:numPr>
        <w:spacing w:beforeAutospacing="1" w:afterAutospacing="1"/>
        <w:rPr>
          <w:szCs w:val="20"/>
        </w:rPr>
      </w:pPr>
      <w:r w:rsidRPr="00811B93">
        <w:rPr>
          <w:szCs w:val="20"/>
        </w:rPr>
        <w:t>Entorno: Web server</w:t>
      </w:r>
    </w:p>
    <w:p w14:paraId="301ECEF3" w14:textId="77777777" w:rsidR="00811B93" w:rsidRPr="00811B93" w:rsidRDefault="00811B93" w:rsidP="00811B93">
      <w:pPr>
        <w:numPr>
          <w:ilvl w:val="0"/>
          <w:numId w:val="16"/>
        </w:numPr>
        <w:spacing w:beforeAutospacing="1" w:afterAutospacing="1"/>
        <w:rPr>
          <w:szCs w:val="20"/>
        </w:rPr>
      </w:pPr>
      <w:r w:rsidRPr="00811B93">
        <w:rPr>
          <w:szCs w:val="20"/>
        </w:rPr>
        <w:t>Sin subir código</w:t>
      </w:r>
    </w:p>
    <w:p w14:paraId="28F61ACB" w14:textId="77777777" w:rsidR="00811B93" w:rsidRPr="00811B93" w:rsidRDefault="00811B93" w:rsidP="00811B93">
      <w:pPr>
        <w:numPr>
          <w:ilvl w:val="0"/>
          <w:numId w:val="16"/>
        </w:numPr>
        <w:spacing w:beforeAutospacing="1" w:afterAutospacing="1"/>
        <w:rPr>
          <w:szCs w:val="20"/>
        </w:rPr>
      </w:pPr>
      <w:r w:rsidRPr="00811B93">
        <w:rPr>
          <w:szCs w:val="20"/>
        </w:rPr>
        <w:t>Anotar el nombre del entorno (</w:t>
      </w:r>
      <w:proofErr w:type="spellStart"/>
      <w:r w:rsidRPr="00811B93">
        <w:rPr>
          <w:szCs w:val="20"/>
        </w:rPr>
        <w:t>ej</w:t>
      </w:r>
      <w:proofErr w:type="spellEnd"/>
      <w:r w:rsidRPr="00811B93">
        <w:rPr>
          <w:szCs w:val="20"/>
        </w:rPr>
        <w:t xml:space="preserve">: </w:t>
      </w:r>
      <w:proofErr w:type="spellStart"/>
      <w:r w:rsidRPr="00811B93">
        <w:rPr>
          <w:szCs w:val="20"/>
        </w:rPr>
        <w:t>MiAppMvc-env</w:t>
      </w:r>
      <w:proofErr w:type="spellEnd"/>
      <w:r w:rsidRPr="00811B93">
        <w:rPr>
          <w:szCs w:val="20"/>
        </w:rPr>
        <w:t>)</w:t>
      </w:r>
    </w:p>
    <w:p w14:paraId="046EA169" w14:textId="77777777" w:rsidR="00811B93" w:rsidRPr="00811B93" w:rsidRDefault="00811B93" w:rsidP="00811B93">
      <w:pPr>
        <w:spacing w:before="100" w:beforeAutospacing="1" w:after="100" w:afterAutospacing="1"/>
        <w:outlineLvl w:val="2"/>
        <w:rPr>
          <w:b/>
          <w:bCs/>
          <w:szCs w:val="20"/>
        </w:rPr>
      </w:pPr>
      <w:r w:rsidRPr="00811B93">
        <w:rPr>
          <w:b/>
          <w:bCs/>
          <w:szCs w:val="20"/>
        </w:rPr>
        <w:t>Parte 4: Crear Instancia de base de datos RDS</w:t>
      </w:r>
    </w:p>
    <w:p w14:paraId="2332ED72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outlineLvl w:val="2"/>
        <w:rPr>
          <w:bCs/>
          <w:szCs w:val="20"/>
        </w:rPr>
      </w:pPr>
      <w:r w:rsidRPr="00811B93">
        <w:rPr>
          <w:bCs/>
          <w:szCs w:val="20"/>
        </w:rPr>
        <w:t>Crear instancia (SQL Server)</w:t>
      </w:r>
    </w:p>
    <w:p w14:paraId="73CC0002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outlineLvl w:val="2"/>
        <w:rPr>
          <w:bCs/>
          <w:szCs w:val="20"/>
        </w:rPr>
      </w:pPr>
      <w:r w:rsidRPr="00811B93">
        <w:rPr>
          <w:bCs/>
          <w:szCs w:val="20"/>
        </w:rPr>
        <w:t>Establecer nombre, usuario y contraseña</w:t>
      </w:r>
    </w:p>
    <w:p w14:paraId="74294582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outlineLvl w:val="2"/>
        <w:rPr>
          <w:bCs/>
          <w:szCs w:val="20"/>
        </w:rPr>
      </w:pPr>
      <w:r w:rsidRPr="00811B93">
        <w:rPr>
          <w:bCs/>
          <w:szCs w:val="20"/>
        </w:rPr>
        <w:t xml:space="preserve">Usar la misma VPC que </w:t>
      </w:r>
      <w:proofErr w:type="spellStart"/>
      <w:r w:rsidRPr="00811B93">
        <w:rPr>
          <w:bCs/>
          <w:szCs w:val="20"/>
        </w:rPr>
        <w:t>Beanstalk</w:t>
      </w:r>
      <w:proofErr w:type="spellEnd"/>
    </w:p>
    <w:p w14:paraId="6E5C84EF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outlineLvl w:val="2"/>
        <w:rPr>
          <w:bCs/>
          <w:szCs w:val="20"/>
        </w:rPr>
      </w:pPr>
      <w:r w:rsidRPr="00811B93">
        <w:rPr>
          <w:bCs/>
          <w:szCs w:val="20"/>
        </w:rPr>
        <w:t xml:space="preserve">Configurar grupos de seguridad para permitir acceso desde </w:t>
      </w:r>
      <w:proofErr w:type="spellStart"/>
      <w:r w:rsidRPr="00811B93">
        <w:rPr>
          <w:bCs/>
          <w:szCs w:val="20"/>
        </w:rPr>
        <w:t>Beanstalk</w:t>
      </w:r>
      <w:proofErr w:type="spellEnd"/>
    </w:p>
    <w:p w14:paraId="6E64B6A3" w14:textId="77777777" w:rsidR="00811B93" w:rsidRPr="00811B93" w:rsidRDefault="00811B93" w:rsidP="00811B93">
      <w:pPr>
        <w:spacing w:beforeAutospacing="1" w:afterAutospacing="1"/>
        <w:rPr>
          <w:szCs w:val="20"/>
        </w:rPr>
      </w:pPr>
    </w:p>
    <w:p w14:paraId="28BF881F" w14:textId="77777777" w:rsidR="00811B93" w:rsidRPr="00811B93" w:rsidRDefault="00811B93" w:rsidP="00811B93">
      <w:pPr>
        <w:spacing w:before="100" w:beforeAutospacing="1" w:after="100" w:afterAutospacing="1"/>
        <w:rPr>
          <w:b/>
          <w:bCs/>
          <w:szCs w:val="20"/>
        </w:rPr>
      </w:pPr>
      <w:r w:rsidRPr="00811B93">
        <w:rPr>
          <w:b/>
          <w:bCs/>
          <w:szCs w:val="20"/>
        </w:rPr>
        <w:t xml:space="preserve">Parte 5: Configurar variables de entorno en </w:t>
      </w:r>
      <w:proofErr w:type="spellStart"/>
      <w:r w:rsidRPr="00811B93">
        <w:rPr>
          <w:b/>
          <w:bCs/>
          <w:szCs w:val="20"/>
        </w:rPr>
        <w:t>Beanstalk</w:t>
      </w:r>
      <w:proofErr w:type="spellEnd"/>
    </w:p>
    <w:p w14:paraId="56D5DF4F" w14:textId="77777777" w:rsidR="00811B93" w:rsidRP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 w:rsidRPr="00811B93">
        <w:rPr>
          <w:szCs w:val="20"/>
        </w:rPr>
        <w:t xml:space="preserve">Ir a </w:t>
      </w:r>
      <w:proofErr w:type="spellStart"/>
      <w:r w:rsidRPr="00811B93">
        <w:rPr>
          <w:szCs w:val="20"/>
        </w:rPr>
        <w:t>Beanstalk</w:t>
      </w:r>
      <w:proofErr w:type="spellEnd"/>
      <w:r w:rsidRPr="00811B93">
        <w:rPr>
          <w:szCs w:val="20"/>
        </w:rPr>
        <w:t xml:space="preserve"> </w:t>
      </w:r>
      <w:r w:rsidRPr="00811B93">
        <w:rPr>
          <w:rFonts w:ascii="Arial" w:hAnsi="Arial" w:cs="Arial"/>
          <w:szCs w:val="20"/>
        </w:rPr>
        <w:t>→</w:t>
      </w:r>
      <w:r w:rsidRPr="00811B93">
        <w:rPr>
          <w:szCs w:val="20"/>
        </w:rPr>
        <w:t xml:space="preserve"> Entorno </w:t>
      </w:r>
      <w:r w:rsidRPr="00811B93">
        <w:rPr>
          <w:rFonts w:ascii="Arial" w:hAnsi="Arial" w:cs="Arial"/>
          <w:szCs w:val="20"/>
        </w:rPr>
        <w:t>→</w:t>
      </w:r>
      <w:r w:rsidRPr="00811B93">
        <w:rPr>
          <w:szCs w:val="20"/>
        </w:rPr>
        <w:t xml:space="preserve"> Configuraci</w:t>
      </w:r>
      <w:r w:rsidRPr="00811B93">
        <w:rPr>
          <w:rFonts w:cs="Verdana"/>
          <w:szCs w:val="20"/>
        </w:rPr>
        <w:t>ó</w:t>
      </w:r>
      <w:r w:rsidRPr="00811B93">
        <w:rPr>
          <w:szCs w:val="20"/>
        </w:rPr>
        <w:t xml:space="preserve">n </w:t>
      </w:r>
      <w:r w:rsidRPr="00811B93">
        <w:rPr>
          <w:rFonts w:ascii="Arial" w:hAnsi="Arial" w:cs="Arial"/>
          <w:szCs w:val="20"/>
        </w:rPr>
        <w:t>→</w:t>
      </w:r>
      <w:r w:rsidRPr="00811B93">
        <w:rPr>
          <w:szCs w:val="20"/>
        </w:rPr>
        <w:t xml:space="preserve"> "Software"</w:t>
      </w:r>
    </w:p>
    <w:p w14:paraId="65E4AF91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>Agregar variable:</w:t>
      </w:r>
    </w:p>
    <w:p w14:paraId="11302DA9" w14:textId="77777777" w:rsidR="00811B93" w:rsidRPr="00811B93" w:rsidRDefault="00811B93" w:rsidP="00811B93">
      <w:pPr>
        <w:pStyle w:val="Prrafodelista"/>
        <w:numPr>
          <w:ilvl w:val="1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Nombre: </w:t>
      </w:r>
      <w:proofErr w:type="spellStart"/>
      <w:r w:rsidRPr="00811B93">
        <w:rPr>
          <w:szCs w:val="20"/>
        </w:rPr>
        <w:t>ConnectionStrings</w:t>
      </w:r>
      <w:proofErr w:type="spellEnd"/>
      <w:r w:rsidRPr="00811B93">
        <w:rPr>
          <w:szCs w:val="20"/>
        </w:rPr>
        <w:t>__</w:t>
      </w:r>
      <w:proofErr w:type="spellStart"/>
      <w:r w:rsidRPr="00811B93">
        <w:rPr>
          <w:szCs w:val="20"/>
        </w:rPr>
        <w:t>DefaultConnection</w:t>
      </w:r>
      <w:proofErr w:type="spellEnd"/>
    </w:p>
    <w:p w14:paraId="00547A06" w14:textId="77777777" w:rsidR="00811B93" w:rsidRPr="00811B93" w:rsidRDefault="00811B93" w:rsidP="00811B93">
      <w:pPr>
        <w:pStyle w:val="Prrafodelista"/>
        <w:numPr>
          <w:ilvl w:val="1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>Valor: Cadena de conexión a RDS</w:t>
      </w:r>
    </w:p>
    <w:p w14:paraId="43D9F28D" w14:textId="77777777" w:rsidR="00811B93" w:rsidRPr="00811B93" w:rsidRDefault="00811B93" w:rsidP="00811B93">
      <w:pPr>
        <w:spacing w:before="100" w:beforeAutospacing="1" w:after="100" w:afterAutospacing="1"/>
        <w:rPr>
          <w:b/>
          <w:bCs/>
          <w:szCs w:val="20"/>
        </w:rPr>
      </w:pPr>
      <w:r w:rsidRPr="00811B93">
        <w:rPr>
          <w:b/>
          <w:bCs/>
          <w:szCs w:val="20"/>
        </w:rPr>
        <w:t xml:space="preserve">Parte 6: Crear proyecto </w:t>
      </w:r>
      <w:proofErr w:type="spellStart"/>
      <w:r w:rsidRPr="00811B93">
        <w:rPr>
          <w:b/>
          <w:bCs/>
          <w:szCs w:val="20"/>
        </w:rPr>
        <w:t>CodeBuild</w:t>
      </w:r>
      <w:proofErr w:type="spellEnd"/>
    </w:p>
    <w:p w14:paraId="1B3AD1CF" w14:textId="77777777" w:rsidR="00811B93" w:rsidRPr="00811B93" w:rsidRDefault="00811B93" w:rsidP="00811B93">
      <w:pPr>
        <w:pStyle w:val="Prrafodelista"/>
        <w:numPr>
          <w:ilvl w:val="0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>Crear proyecto con:</w:t>
      </w:r>
    </w:p>
    <w:p w14:paraId="3A8FB81C" w14:textId="77777777" w:rsidR="00811B93" w:rsidRPr="00811B93" w:rsidRDefault="00811B93" w:rsidP="00811B93">
      <w:pPr>
        <w:pStyle w:val="Prrafodelista"/>
        <w:numPr>
          <w:ilvl w:val="1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Fuente: </w:t>
      </w:r>
      <w:proofErr w:type="spellStart"/>
      <w:r w:rsidRPr="00811B93">
        <w:rPr>
          <w:szCs w:val="20"/>
        </w:rPr>
        <w:t>CodeCommit</w:t>
      </w:r>
      <w:proofErr w:type="spellEnd"/>
      <w:r w:rsidRPr="00811B93">
        <w:rPr>
          <w:szCs w:val="20"/>
        </w:rPr>
        <w:t xml:space="preserve"> </w:t>
      </w:r>
      <w:proofErr w:type="spellStart"/>
      <w:r w:rsidRPr="00811B93">
        <w:rPr>
          <w:szCs w:val="20"/>
        </w:rPr>
        <w:t>MiAppMvcRepo</w:t>
      </w:r>
      <w:proofErr w:type="spellEnd"/>
    </w:p>
    <w:p w14:paraId="3696CFB5" w14:textId="77777777" w:rsidR="00811B93" w:rsidRPr="00811B93" w:rsidRDefault="00811B93" w:rsidP="00811B93">
      <w:pPr>
        <w:pStyle w:val="Prrafodelista"/>
        <w:numPr>
          <w:ilvl w:val="1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>Entorno: Linux, imagen estándar con .NET 8</w:t>
      </w:r>
    </w:p>
    <w:p w14:paraId="52AB1BCF" w14:textId="77777777" w:rsidR="00811B93" w:rsidRPr="00811B93" w:rsidRDefault="00811B93" w:rsidP="00811B93">
      <w:pPr>
        <w:pStyle w:val="Prrafodelista"/>
        <w:numPr>
          <w:ilvl w:val="1"/>
          <w:numId w:val="16"/>
        </w:numPr>
        <w:spacing w:before="100" w:beforeAutospacing="1" w:after="100" w:afterAutospacing="1"/>
        <w:rPr>
          <w:szCs w:val="20"/>
        </w:rPr>
      </w:pPr>
      <w:r w:rsidRPr="00811B93">
        <w:rPr>
          <w:szCs w:val="20"/>
        </w:rPr>
        <w:t xml:space="preserve">Activar uso de </w:t>
      </w:r>
      <w:proofErr w:type="spellStart"/>
      <w:r w:rsidRPr="00811B93">
        <w:rPr>
          <w:szCs w:val="20"/>
        </w:rPr>
        <w:t>buildspec.yml</w:t>
      </w:r>
      <w:proofErr w:type="spellEnd"/>
    </w:p>
    <w:p w14:paraId="0956B1DD" w14:textId="77777777" w:rsidR="00811B93" w:rsidRPr="00811B93" w:rsidRDefault="00811B93" w:rsidP="00811B93">
      <w:pPr>
        <w:spacing w:before="100" w:beforeAutospacing="1" w:after="100" w:afterAutospacing="1"/>
        <w:rPr>
          <w:b/>
          <w:bCs/>
          <w:szCs w:val="20"/>
        </w:rPr>
      </w:pPr>
      <w:r w:rsidRPr="00811B93">
        <w:rPr>
          <w:b/>
          <w:bCs/>
          <w:szCs w:val="20"/>
        </w:rPr>
        <w:t xml:space="preserve">Parte 7: Crear </w:t>
      </w:r>
      <w:proofErr w:type="spellStart"/>
      <w:r w:rsidRPr="00811B93">
        <w:rPr>
          <w:b/>
          <w:bCs/>
          <w:szCs w:val="20"/>
        </w:rPr>
        <w:t>CodePipeline</w:t>
      </w:r>
      <w:proofErr w:type="spellEnd"/>
    </w:p>
    <w:p w14:paraId="5DF220B5" w14:textId="77777777" w:rsidR="00811B93" w:rsidRP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 w:rsidRPr="00811B93">
        <w:rPr>
          <w:szCs w:val="20"/>
        </w:rPr>
        <w:lastRenderedPageBreak/>
        <w:t>Crear canalización con:</w:t>
      </w:r>
    </w:p>
    <w:p w14:paraId="2CDDAD27" w14:textId="77777777" w:rsidR="00811B93" w:rsidRPr="00811B93" w:rsidRDefault="00811B93" w:rsidP="00811B93">
      <w:pPr>
        <w:pStyle w:val="NormalWeb"/>
        <w:numPr>
          <w:ilvl w:val="1"/>
          <w:numId w:val="16"/>
        </w:numPr>
        <w:rPr>
          <w:szCs w:val="20"/>
        </w:rPr>
      </w:pPr>
      <w:r w:rsidRPr="00811B93">
        <w:rPr>
          <w:szCs w:val="20"/>
        </w:rPr>
        <w:t>Fuente: GitHub</w:t>
      </w:r>
    </w:p>
    <w:p w14:paraId="4F486C23" w14:textId="77777777" w:rsidR="00811B93" w:rsidRPr="00811B93" w:rsidRDefault="00811B93" w:rsidP="00811B93">
      <w:pPr>
        <w:pStyle w:val="NormalWeb"/>
        <w:numPr>
          <w:ilvl w:val="1"/>
          <w:numId w:val="16"/>
        </w:numPr>
        <w:rPr>
          <w:szCs w:val="20"/>
        </w:rPr>
      </w:pPr>
      <w:proofErr w:type="spellStart"/>
      <w:r w:rsidRPr="00811B93">
        <w:rPr>
          <w:szCs w:val="20"/>
        </w:rPr>
        <w:t>Build</w:t>
      </w:r>
      <w:proofErr w:type="spellEnd"/>
      <w:r w:rsidRPr="00811B93">
        <w:rPr>
          <w:szCs w:val="20"/>
        </w:rPr>
        <w:t xml:space="preserve">: </w:t>
      </w:r>
      <w:proofErr w:type="spellStart"/>
      <w:r w:rsidRPr="00811B93">
        <w:rPr>
          <w:szCs w:val="20"/>
        </w:rPr>
        <w:t>CodeBuild</w:t>
      </w:r>
      <w:proofErr w:type="spellEnd"/>
    </w:p>
    <w:p w14:paraId="286952AF" w14:textId="77777777" w:rsidR="00811B93" w:rsidRPr="00811B93" w:rsidRDefault="00811B93" w:rsidP="00811B93">
      <w:pPr>
        <w:pStyle w:val="NormalWeb"/>
        <w:numPr>
          <w:ilvl w:val="1"/>
          <w:numId w:val="16"/>
        </w:numPr>
        <w:rPr>
          <w:szCs w:val="20"/>
          <w:lang w:val="en-US"/>
        </w:rPr>
      </w:pPr>
      <w:proofErr w:type="spellStart"/>
      <w:r w:rsidRPr="00811B93">
        <w:rPr>
          <w:szCs w:val="20"/>
          <w:lang w:val="en-US"/>
        </w:rPr>
        <w:t>Despliegue</w:t>
      </w:r>
      <w:proofErr w:type="spellEnd"/>
      <w:r w:rsidRPr="00811B93">
        <w:rPr>
          <w:szCs w:val="20"/>
          <w:lang w:val="en-US"/>
        </w:rPr>
        <w:t>: Elastic Beanstalk (</w:t>
      </w:r>
      <w:proofErr w:type="spellStart"/>
      <w:r w:rsidRPr="00811B93">
        <w:rPr>
          <w:szCs w:val="20"/>
          <w:lang w:val="en-US"/>
        </w:rPr>
        <w:t>MiAppMvcApp</w:t>
      </w:r>
      <w:proofErr w:type="spellEnd"/>
      <w:r w:rsidRPr="00811B93">
        <w:rPr>
          <w:szCs w:val="20"/>
          <w:lang w:val="en-US"/>
        </w:rPr>
        <w:t xml:space="preserve">, </w:t>
      </w:r>
      <w:proofErr w:type="spellStart"/>
      <w:r w:rsidRPr="00811B93">
        <w:rPr>
          <w:szCs w:val="20"/>
          <w:lang w:val="en-US"/>
        </w:rPr>
        <w:t>MiAppMvc</w:t>
      </w:r>
      <w:proofErr w:type="spellEnd"/>
      <w:r w:rsidRPr="00811B93">
        <w:rPr>
          <w:szCs w:val="20"/>
          <w:lang w:val="en-US"/>
        </w:rPr>
        <w:t>-env)</w:t>
      </w:r>
    </w:p>
    <w:p w14:paraId="6B95C07D" w14:textId="77777777" w:rsidR="00811B93" w:rsidRPr="00811B93" w:rsidRDefault="00811B93" w:rsidP="00811B93">
      <w:pPr>
        <w:pStyle w:val="NormalWeb"/>
        <w:rPr>
          <w:b/>
          <w:bCs/>
          <w:szCs w:val="20"/>
        </w:rPr>
      </w:pPr>
      <w:r w:rsidRPr="00811B93">
        <w:rPr>
          <w:b/>
          <w:bCs/>
          <w:szCs w:val="20"/>
        </w:rPr>
        <w:t>Parte 8: Validación y prueba</w:t>
      </w:r>
    </w:p>
    <w:p w14:paraId="6B066F19" w14:textId="1C5CFD21" w:rsidR="00811B93" w:rsidRP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 w:rsidRPr="00811B93">
        <w:rPr>
          <w:szCs w:val="20"/>
        </w:rPr>
        <w:t>Hacer un cambio en el código</w:t>
      </w:r>
    </w:p>
    <w:p w14:paraId="70E0FD4D" w14:textId="77777777" w:rsidR="00811B93" w:rsidRP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 w:rsidRPr="00811B93">
        <w:rPr>
          <w:szCs w:val="20"/>
        </w:rPr>
        <w:t xml:space="preserve">Ver ejecución en </w:t>
      </w:r>
      <w:proofErr w:type="spellStart"/>
      <w:r w:rsidRPr="00811B93">
        <w:rPr>
          <w:szCs w:val="20"/>
        </w:rPr>
        <w:t>CodePipeline</w:t>
      </w:r>
      <w:proofErr w:type="spellEnd"/>
    </w:p>
    <w:p w14:paraId="0262707B" w14:textId="791B3875" w:rsid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 w:rsidRPr="00811B93">
        <w:rPr>
          <w:szCs w:val="20"/>
        </w:rPr>
        <w:t xml:space="preserve">Validar despliegue en </w:t>
      </w:r>
      <w:proofErr w:type="spellStart"/>
      <w:r w:rsidRPr="00811B93">
        <w:rPr>
          <w:szCs w:val="20"/>
        </w:rPr>
        <w:t>Beanstalk</w:t>
      </w:r>
      <w:proofErr w:type="spellEnd"/>
    </w:p>
    <w:p w14:paraId="7337BC28" w14:textId="77777777" w:rsidR="00811B93" w:rsidRPr="00811B93" w:rsidRDefault="00811B93" w:rsidP="00811B93">
      <w:pPr>
        <w:pStyle w:val="NormalWeb"/>
        <w:numPr>
          <w:ilvl w:val="0"/>
          <w:numId w:val="16"/>
        </w:numPr>
        <w:rPr>
          <w:szCs w:val="20"/>
        </w:rPr>
      </w:pPr>
      <w:r>
        <w:rPr>
          <w:szCs w:val="20"/>
        </w:rPr>
        <w:t>FORMA DE ENTREGA: Presentación en clase de la operativa de la aplicación y cambio de versión para comprobación visual del proceso de integración.</w:t>
      </w:r>
    </w:p>
    <w:p w14:paraId="2451DA7D" w14:textId="77777777" w:rsidR="00811B93" w:rsidRDefault="00811B93" w:rsidP="00811B93">
      <w:pPr>
        <w:pStyle w:val="NormalWeb"/>
        <w:ind w:left="1800"/>
        <w:rPr>
          <w:szCs w:val="20"/>
        </w:rPr>
      </w:pPr>
      <w:bookmarkStart w:id="0" w:name="_GoBack"/>
      <w:bookmarkEnd w:id="0"/>
    </w:p>
    <w:p w14:paraId="09F697FD" w14:textId="54317E28" w:rsidR="00811B93" w:rsidRDefault="00811B93" w:rsidP="00811B93">
      <w:pPr>
        <w:pStyle w:val="NormalWeb"/>
        <w:rPr>
          <w:szCs w:val="20"/>
        </w:rPr>
      </w:pPr>
    </w:p>
    <w:p w14:paraId="19902F49" w14:textId="77777777" w:rsidR="00811B93" w:rsidRPr="00811B93" w:rsidRDefault="00811B93" w:rsidP="00811B93">
      <w:pPr>
        <w:pStyle w:val="NormalWeb"/>
        <w:rPr>
          <w:szCs w:val="20"/>
        </w:rPr>
      </w:pPr>
    </w:p>
    <w:p w14:paraId="6E725A35" w14:textId="77777777" w:rsidR="000D61D1" w:rsidRPr="00811B93" w:rsidRDefault="000D61D1" w:rsidP="00811B93">
      <w:pPr>
        <w:jc w:val="right"/>
        <w:rPr>
          <w:szCs w:val="20"/>
        </w:rPr>
      </w:pPr>
    </w:p>
    <w:sectPr w:rsidR="000D61D1" w:rsidRPr="00811B93" w:rsidSect="00C34E8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F34F" w14:textId="77777777" w:rsidR="005C6087" w:rsidRDefault="005C6087">
      <w:r>
        <w:separator/>
      </w:r>
    </w:p>
  </w:endnote>
  <w:endnote w:type="continuationSeparator" w:id="0">
    <w:p w14:paraId="1B730E65" w14:textId="77777777" w:rsidR="005C6087" w:rsidRDefault="005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CB3F" w14:textId="77777777" w:rsidR="005C6087" w:rsidRDefault="005C6087">
      <w:r>
        <w:separator/>
      </w:r>
    </w:p>
  </w:footnote>
  <w:footnote w:type="continuationSeparator" w:id="0">
    <w:p w14:paraId="32447BEF" w14:textId="77777777" w:rsidR="005C6087" w:rsidRDefault="005C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CCD"/>
    <w:multiLevelType w:val="multilevel"/>
    <w:tmpl w:val="018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E612C"/>
    <w:multiLevelType w:val="multilevel"/>
    <w:tmpl w:val="66E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0C99"/>
    <w:multiLevelType w:val="multilevel"/>
    <w:tmpl w:val="DFD4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4BBB"/>
    <w:multiLevelType w:val="hybridMultilevel"/>
    <w:tmpl w:val="1728BF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0420A"/>
    <w:multiLevelType w:val="multilevel"/>
    <w:tmpl w:val="8752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5013B"/>
    <w:multiLevelType w:val="multilevel"/>
    <w:tmpl w:val="DB3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6BDB"/>
    <w:multiLevelType w:val="multilevel"/>
    <w:tmpl w:val="F0C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8024C"/>
    <w:multiLevelType w:val="hybridMultilevel"/>
    <w:tmpl w:val="6EC277D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57BBF"/>
    <w:multiLevelType w:val="multilevel"/>
    <w:tmpl w:val="3B9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B29F9"/>
    <w:multiLevelType w:val="hybridMultilevel"/>
    <w:tmpl w:val="FF40E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F17E3"/>
    <w:multiLevelType w:val="hybridMultilevel"/>
    <w:tmpl w:val="1A6E6A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665D6A"/>
    <w:multiLevelType w:val="multilevel"/>
    <w:tmpl w:val="508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14642"/>
    <w:multiLevelType w:val="hybridMultilevel"/>
    <w:tmpl w:val="5D4E109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0989"/>
    <w:multiLevelType w:val="multilevel"/>
    <w:tmpl w:val="EDFC7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42987"/>
    <w:multiLevelType w:val="hybridMultilevel"/>
    <w:tmpl w:val="E6640C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4C9"/>
    <w:multiLevelType w:val="multilevel"/>
    <w:tmpl w:val="70B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  <w:num w:numId="15">
    <w:abstractNumId w:val="15"/>
  </w:num>
  <w:num w:numId="1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21344"/>
    <w:rsid w:val="00025C51"/>
    <w:rsid w:val="000312D6"/>
    <w:rsid w:val="000320FC"/>
    <w:rsid w:val="00036BF6"/>
    <w:rsid w:val="000424C7"/>
    <w:rsid w:val="000454AB"/>
    <w:rsid w:val="00045728"/>
    <w:rsid w:val="00050A9D"/>
    <w:rsid w:val="00051612"/>
    <w:rsid w:val="00052DB5"/>
    <w:rsid w:val="0005560E"/>
    <w:rsid w:val="000720EF"/>
    <w:rsid w:val="00076B42"/>
    <w:rsid w:val="00080BE0"/>
    <w:rsid w:val="000939D0"/>
    <w:rsid w:val="000974EC"/>
    <w:rsid w:val="000A0FB9"/>
    <w:rsid w:val="000D61D1"/>
    <w:rsid w:val="000E63A8"/>
    <w:rsid w:val="00116AB8"/>
    <w:rsid w:val="001171F0"/>
    <w:rsid w:val="0012150B"/>
    <w:rsid w:val="00123CAD"/>
    <w:rsid w:val="00125FE2"/>
    <w:rsid w:val="0013291A"/>
    <w:rsid w:val="00147DD9"/>
    <w:rsid w:val="001517DC"/>
    <w:rsid w:val="00156231"/>
    <w:rsid w:val="00163730"/>
    <w:rsid w:val="00174323"/>
    <w:rsid w:val="00175649"/>
    <w:rsid w:val="00181371"/>
    <w:rsid w:val="00187D83"/>
    <w:rsid w:val="00195617"/>
    <w:rsid w:val="001B20A0"/>
    <w:rsid w:val="001B49A8"/>
    <w:rsid w:val="001C5ECC"/>
    <w:rsid w:val="001C796E"/>
    <w:rsid w:val="001E5C4F"/>
    <w:rsid w:val="001E7762"/>
    <w:rsid w:val="001F3F0A"/>
    <w:rsid w:val="0020039E"/>
    <w:rsid w:val="00205651"/>
    <w:rsid w:val="002070B7"/>
    <w:rsid w:val="00220489"/>
    <w:rsid w:val="00222381"/>
    <w:rsid w:val="00235CF5"/>
    <w:rsid w:val="002441D8"/>
    <w:rsid w:val="00244B53"/>
    <w:rsid w:val="00263511"/>
    <w:rsid w:val="002668F0"/>
    <w:rsid w:val="002700DD"/>
    <w:rsid w:val="002701E6"/>
    <w:rsid w:val="00283280"/>
    <w:rsid w:val="002848F6"/>
    <w:rsid w:val="00287566"/>
    <w:rsid w:val="002A4474"/>
    <w:rsid w:val="002A70A7"/>
    <w:rsid w:val="002B1E2F"/>
    <w:rsid w:val="002B4755"/>
    <w:rsid w:val="002C6B97"/>
    <w:rsid w:val="002D0892"/>
    <w:rsid w:val="002D5110"/>
    <w:rsid w:val="002D695B"/>
    <w:rsid w:val="002E348E"/>
    <w:rsid w:val="002E3C81"/>
    <w:rsid w:val="002E3F14"/>
    <w:rsid w:val="002F1E8F"/>
    <w:rsid w:val="002F22A2"/>
    <w:rsid w:val="002F424F"/>
    <w:rsid w:val="003005BC"/>
    <w:rsid w:val="00322460"/>
    <w:rsid w:val="0033160A"/>
    <w:rsid w:val="00342037"/>
    <w:rsid w:val="00355F8C"/>
    <w:rsid w:val="0036624A"/>
    <w:rsid w:val="00367250"/>
    <w:rsid w:val="003745A3"/>
    <w:rsid w:val="00376D63"/>
    <w:rsid w:val="00377D6C"/>
    <w:rsid w:val="0038087F"/>
    <w:rsid w:val="00382B34"/>
    <w:rsid w:val="00382F93"/>
    <w:rsid w:val="0038545D"/>
    <w:rsid w:val="003A6A06"/>
    <w:rsid w:val="003D4379"/>
    <w:rsid w:val="003D4CF1"/>
    <w:rsid w:val="003E10FC"/>
    <w:rsid w:val="003E5A28"/>
    <w:rsid w:val="003E6415"/>
    <w:rsid w:val="003E77E3"/>
    <w:rsid w:val="003F1A7B"/>
    <w:rsid w:val="003F643C"/>
    <w:rsid w:val="00400517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84609"/>
    <w:rsid w:val="00485513"/>
    <w:rsid w:val="00485B5B"/>
    <w:rsid w:val="004906AC"/>
    <w:rsid w:val="00491512"/>
    <w:rsid w:val="004963E7"/>
    <w:rsid w:val="004A076D"/>
    <w:rsid w:val="004B1655"/>
    <w:rsid w:val="004B6472"/>
    <w:rsid w:val="004C600B"/>
    <w:rsid w:val="004D773A"/>
    <w:rsid w:val="004F4018"/>
    <w:rsid w:val="0050189A"/>
    <w:rsid w:val="00504223"/>
    <w:rsid w:val="0052589E"/>
    <w:rsid w:val="00532E0A"/>
    <w:rsid w:val="00542C5F"/>
    <w:rsid w:val="00543FB5"/>
    <w:rsid w:val="005674F6"/>
    <w:rsid w:val="005675AC"/>
    <w:rsid w:val="00595A66"/>
    <w:rsid w:val="00596AD4"/>
    <w:rsid w:val="005A49DA"/>
    <w:rsid w:val="005A4A42"/>
    <w:rsid w:val="005B5CE4"/>
    <w:rsid w:val="005B79A9"/>
    <w:rsid w:val="005B7B67"/>
    <w:rsid w:val="005C6087"/>
    <w:rsid w:val="005C619D"/>
    <w:rsid w:val="005C61C4"/>
    <w:rsid w:val="005C6699"/>
    <w:rsid w:val="005D2CA0"/>
    <w:rsid w:val="005D47D9"/>
    <w:rsid w:val="005D7C69"/>
    <w:rsid w:val="005E1445"/>
    <w:rsid w:val="005F598D"/>
    <w:rsid w:val="006009E1"/>
    <w:rsid w:val="0060357D"/>
    <w:rsid w:val="006059DD"/>
    <w:rsid w:val="00605FF0"/>
    <w:rsid w:val="00623747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95B77"/>
    <w:rsid w:val="006A45DA"/>
    <w:rsid w:val="006B4141"/>
    <w:rsid w:val="006C119F"/>
    <w:rsid w:val="006D1BFF"/>
    <w:rsid w:val="006D2231"/>
    <w:rsid w:val="006D7B24"/>
    <w:rsid w:val="006E7F73"/>
    <w:rsid w:val="006F788C"/>
    <w:rsid w:val="00710473"/>
    <w:rsid w:val="00711BE9"/>
    <w:rsid w:val="00716390"/>
    <w:rsid w:val="007172AD"/>
    <w:rsid w:val="00725420"/>
    <w:rsid w:val="00726C30"/>
    <w:rsid w:val="007312ED"/>
    <w:rsid w:val="0073475D"/>
    <w:rsid w:val="0074248B"/>
    <w:rsid w:val="0074628B"/>
    <w:rsid w:val="00761EE7"/>
    <w:rsid w:val="00775DD1"/>
    <w:rsid w:val="0077641A"/>
    <w:rsid w:val="00785F58"/>
    <w:rsid w:val="00795696"/>
    <w:rsid w:val="007963F6"/>
    <w:rsid w:val="007A4056"/>
    <w:rsid w:val="007A51CC"/>
    <w:rsid w:val="007A7C34"/>
    <w:rsid w:val="007B5BC3"/>
    <w:rsid w:val="007B6C04"/>
    <w:rsid w:val="007B7B47"/>
    <w:rsid w:val="007C7DF8"/>
    <w:rsid w:val="007D2F0B"/>
    <w:rsid w:val="007D384C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11B93"/>
    <w:rsid w:val="00834B7F"/>
    <w:rsid w:val="008363B4"/>
    <w:rsid w:val="00844A25"/>
    <w:rsid w:val="008644C5"/>
    <w:rsid w:val="00867AD2"/>
    <w:rsid w:val="008704CA"/>
    <w:rsid w:val="0087350B"/>
    <w:rsid w:val="00876737"/>
    <w:rsid w:val="00883272"/>
    <w:rsid w:val="00892181"/>
    <w:rsid w:val="0089245B"/>
    <w:rsid w:val="0089268A"/>
    <w:rsid w:val="00893AA9"/>
    <w:rsid w:val="008960A1"/>
    <w:rsid w:val="008B2043"/>
    <w:rsid w:val="008B4319"/>
    <w:rsid w:val="008C426C"/>
    <w:rsid w:val="008C5D70"/>
    <w:rsid w:val="008C6368"/>
    <w:rsid w:val="008D3266"/>
    <w:rsid w:val="008D621B"/>
    <w:rsid w:val="008E4F48"/>
    <w:rsid w:val="008F5410"/>
    <w:rsid w:val="00901F7D"/>
    <w:rsid w:val="0091532D"/>
    <w:rsid w:val="00916BB1"/>
    <w:rsid w:val="00924A74"/>
    <w:rsid w:val="00924DA0"/>
    <w:rsid w:val="00932A32"/>
    <w:rsid w:val="009369BA"/>
    <w:rsid w:val="0094306C"/>
    <w:rsid w:val="00943198"/>
    <w:rsid w:val="0094796C"/>
    <w:rsid w:val="00950130"/>
    <w:rsid w:val="00953E5A"/>
    <w:rsid w:val="009605C2"/>
    <w:rsid w:val="00973757"/>
    <w:rsid w:val="00982D49"/>
    <w:rsid w:val="009950ED"/>
    <w:rsid w:val="00995209"/>
    <w:rsid w:val="009A0A4E"/>
    <w:rsid w:val="009B36BD"/>
    <w:rsid w:val="009E0108"/>
    <w:rsid w:val="009E64CE"/>
    <w:rsid w:val="009E6E21"/>
    <w:rsid w:val="009F6834"/>
    <w:rsid w:val="009F6B42"/>
    <w:rsid w:val="00A01E85"/>
    <w:rsid w:val="00A11CA3"/>
    <w:rsid w:val="00A1294C"/>
    <w:rsid w:val="00A265B9"/>
    <w:rsid w:val="00A34876"/>
    <w:rsid w:val="00A35A0A"/>
    <w:rsid w:val="00A35D1A"/>
    <w:rsid w:val="00A4522B"/>
    <w:rsid w:val="00A5590E"/>
    <w:rsid w:val="00A55ABB"/>
    <w:rsid w:val="00A57A6D"/>
    <w:rsid w:val="00A674BD"/>
    <w:rsid w:val="00A67779"/>
    <w:rsid w:val="00A72EE6"/>
    <w:rsid w:val="00A77379"/>
    <w:rsid w:val="00A803E8"/>
    <w:rsid w:val="00AA5599"/>
    <w:rsid w:val="00AA5B8F"/>
    <w:rsid w:val="00AB471B"/>
    <w:rsid w:val="00AB737B"/>
    <w:rsid w:val="00AC2CA0"/>
    <w:rsid w:val="00AE2261"/>
    <w:rsid w:val="00AE4771"/>
    <w:rsid w:val="00B071AC"/>
    <w:rsid w:val="00B07244"/>
    <w:rsid w:val="00B24D89"/>
    <w:rsid w:val="00B265DA"/>
    <w:rsid w:val="00B34A17"/>
    <w:rsid w:val="00B41ADB"/>
    <w:rsid w:val="00B4385E"/>
    <w:rsid w:val="00B56ACE"/>
    <w:rsid w:val="00B575F7"/>
    <w:rsid w:val="00B80AD0"/>
    <w:rsid w:val="00B87BA1"/>
    <w:rsid w:val="00B90C05"/>
    <w:rsid w:val="00B90C27"/>
    <w:rsid w:val="00BA17CF"/>
    <w:rsid w:val="00BA2C57"/>
    <w:rsid w:val="00BA3F54"/>
    <w:rsid w:val="00BA7ACC"/>
    <w:rsid w:val="00BD1C10"/>
    <w:rsid w:val="00BD2448"/>
    <w:rsid w:val="00BD3043"/>
    <w:rsid w:val="00BE50D5"/>
    <w:rsid w:val="00BF3336"/>
    <w:rsid w:val="00BF3C24"/>
    <w:rsid w:val="00BF7F06"/>
    <w:rsid w:val="00C05851"/>
    <w:rsid w:val="00C06DB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52C"/>
    <w:rsid w:val="00C921F0"/>
    <w:rsid w:val="00C931CC"/>
    <w:rsid w:val="00C941FF"/>
    <w:rsid w:val="00CA0839"/>
    <w:rsid w:val="00CA5814"/>
    <w:rsid w:val="00CB1FA2"/>
    <w:rsid w:val="00CD0E90"/>
    <w:rsid w:val="00CD10C5"/>
    <w:rsid w:val="00CD54CD"/>
    <w:rsid w:val="00CD725C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11AC"/>
    <w:rsid w:val="00D42C9E"/>
    <w:rsid w:val="00D44C7B"/>
    <w:rsid w:val="00D47B06"/>
    <w:rsid w:val="00D50D01"/>
    <w:rsid w:val="00D61E7F"/>
    <w:rsid w:val="00D86408"/>
    <w:rsid w:val="00DA25CB"/>
    <w:rsid w:val="00DC3DB5"/>
    <w:rsid w:val="00DC4D11"/>
    <w:rsid w:val="00DD45B0"/>
    <w:rsid w:val="00DE0CC5"/>
    <w:rsid w:val="00DE277E"/>
    <w:rsid w:val="00DE3B8A"/>
    <w:rsid w:val="00DF2792"/>
    <w:rsid w:val="00DF6D55"/>
    <w:rsid w:val="00DF7D90"/>
    <w:rsid w:val="00E0146B"/>
    <w:rsid w:val="00E03041"/>
    <w:rsid w:val="00E10322"/>
    <w:rsid w:val="00E15A09"/>
    <w:rsid w:val="00E27E13"/>
    <w:rsid w:val="00E32D3D"/>
    <w:rsid w:val="00E43088"/>
    <w:rsid w:val="00E457DF"/>
    <w:rsid w:val="00E47678"/>
    <w:rsid w:val="00E543A9"/>
    <w:rsid w:val="00E60177"/>
    <w:rsid w:val="00E71267"/>
    <w:rsid w:val="00E87086"/>
    <w:rsid w:val="00E93165"/>
    <w:rsid w:val="00E97882"/>
    <w:rsid w:val="00EA135D"/>
    <w:rsid w:val="00EA2966"/>
    <w:rsid w:val="00EA3521"/>
    <w:rsid w:val="00EA3E15"/>
    <w:rsid w:val="00EB5271"/>
    <w:rsid w:val="00EC3AC7"/>
    <w:rsid w:val="00ED7E83"/>
    <w:rsid w:val="00EE35C2"/>
    <w:rsid w:val="00EE4DEB"/>
    <w:rsid w:val="00F00EFA"/>
    <w:rsid w:val="00F0532E"/>
    <w:rsid w:val="00F103A5"/>
    <w:rsid w:val="00F20ED6"/>
    <w:rsid w:val="00F24A97"/>
    <w:rsid w:val="00F306F0"/>
    <w:rsid w:val="00F36B53"/>
    <w:rsid w:val="00F41B15"/>
    <w:rsid w:val="00F44C7A"/>
    <w:rsid w:val="00F45998"/>
    <w:rsid w:val="00F45EE6"/>
    <w:rsid w:val="00F57426"/>
    <w:rsid w:val="00F60960"/>
    <w:rsid w:val="00F63440"/>
    <w:rsid w:val="00F67220"/>
    <w:rsid w:val="00F711CD"/>
    <w:rsid w:val="00F72C66"/>
    <w:rsid w:val="00FB30F8"/>
    <w:rsid w:val="00FC7A5B"/>
    <w:rsid w:val="00FD136B"/>
    <w:rsid w:val="00FD4ABA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C24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1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674B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0947-0FC5-4CA4-A49B-9C7E755086C2}"/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EF6DA-7F87-4F6C-8545-FA410CB42CFC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c2d96a13-a770-4612-9624-00c54ab8431f"/>
    <ds:schemaRef ds:uri="810f9b79-cbfc-4cf1-b457-de11195d2eb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CE5ACA0-F3D4-4F09-8C66-70C0715A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Pages>3</Pages>
  <Words>426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ESTADIOS JUGADORES JSTL</vt:lpstr>
      <vt:lpstr>ESTADIOS JUGADORES JSTL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UTILIZAR S3 CORE WEB API</cp:keywords>
  <cp:lastModifiedBy>JAVIER VAZQUEZ ALBARRAN</cp:lastModifiedBy>
  <cp:revision>2</cp:revision>
  <cp:lastPrinted>2009-06-26T08:37:00Z</cp:lastPrinted>
  <dcterms:created xsi:type="dcterms:W3CDTF">2025-05-05T07:48:00Z</dcterms:created>
  <dcterms:modified xsi:type="dcterms:W3CDTF">2025-05-05T07:48:00Z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